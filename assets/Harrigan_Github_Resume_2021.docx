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198"/>
        <w:gridCol w:w="765"/>
        <w:gridCol w:w="6549"/>
      </w:tblGrid>
      <w:tr w:rsidR="00B93310" w:rsidRPr="005152F2" w14:paraId="4411D68B" w14:textId="77777777" w:rsidTr="00E941EF">
        <w:tc>
          <w:tcPr>
            <w:tcW w:w="3023" w:type="dxa"/>
          </w:tcPr>
          <w:sdt>
            <w:sdtPr>
              <w:rPr>
                <w:rFonts w:ascii="Palatino" w:hAnsi="Palatino" w:cs="Times New Roman"/>
                <w:b/>
                <w:color w:val="000000" w:themeColor="text1"/>
                <w:sz w:val="34"/>
                <w:szCs w:val="34"/>
              </w:rPr>
              <w:alias w:val="Your Name:"/>
              <w:tag w:val="Your Name:"/>
              <w:id w:val="-1220516334"/>
              <w:placeholder>
                <w:docPart w:val="2153CB245BACEE4A93A7D64A30A541F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p w14:paraId="6CEFE72F" w14:textId="7A1FC157" w:rsidR="00B93310" w:rsidRPr="00754F68" w:rsidRDefault="009B7024" w:rsidP="003856C9">
                <w:pPr>
                  <w:pStyle w:val="Heading1"/>
                  <w:rPr>
                    <w:rFonts w:ascii="Palatino" w:hAnsi="Palatino" w:cs="Times New Roman"/>
                    <w:b/>
                    <w:color w:val="000000" w:themeColor="text1"/>
                    <w:sz w:val="34"/>
                    <w:szCs w:val="34"/>
                  </w:rPr>
                </w:pPr>
                <w:r w:rsidRPr="00754F68">
                  <w:rPr>
                    <w:rFonts w:ascii="Palatino" w:hAnsi="Palatino" w:cs="Times New Roman"/>
                    <w:b/>
                    <w:color w:val="000000" w:themeColor="text1"/>
                    <w:sz w:val="34"/>
                    <w:szCs w:val="34"/>
                  </w:rPr>
                  <w:t>Leah HARRIGAN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198"/>
            </w:tblGrid>
            <w:tr w:rsidR="00971115" w:rsidRPr="00526BF8" w14:paraId="6A0B51FC" w14:textId="77777777" w:rsidTr="00B65780">
              <w:trPr>
                <w:trHeight w:val="477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1E1EEE2B" w14:textId="272D5C31" w:rsidR="00441EB9" w:rsidRPr="00754F68" w:rsidRDefault="009B7024" w:rsidP="00954AD1">
                  <w:pPr>
                    <w:pStyle w:val="Heading3"/>
                    <w:spacing w:line="240" w:lineRule="auto"/>
                    <w:rPr>
                      <w:rFonts w:ascii="Palatino" w:hAnsi="Palatino" w:cs="Times New Roman"/>
                      <w:color w:val="000000" w:themeColor="text1"/>
                      <w:sz w:val="24"/>
                    </w:rPr>
                  </w:pPr>
                  <w:r>
                    <w:rPr>
                      <w:rFonts w:ascii="Palatino" w:hAnsi="Palatino" w:cs="Times New Roman"/>
                      <w:color w:val="000000" w:themeColor="text1"/>
                      <w:sz w:val="24"/>
                    </w:rPr>
                    <w:t>summary</w:t>
                  </w:r>
                </w:p>
                <w:p w14:paraId="4A84F72D" w14:textId="005FD053" w:rsidR="00086B4E" w:rsidRPr="00526BF8" w:rsidRDefault="00D72E19" w:rsidP="00954AD1">
                  <w:pPr>
                    <w:pStyle w:val="Heading3"/>
                    <w:spacing w:line="240" w:lineRule="auto"/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  <w:r w:rsidRPr="00526BF8">
                    <w:rPr>
                      <w:rFonts w:ascii="Palatino" w:hAnsi="Palatino" w:cs="Times New Roman"/>
                      <w:noProof/>
                      <w:color w:val="000000" w:themeColor="text1"/>
                      <w:sz w:val="22"/>
                      <w:szCs w:val="22"/>
                    </w:rPr>
                    <mc:AlternateContent>
                      <mc:Choice Requires="wps">
                        <w:drawing>
                          <wp:inline distT="0" distB="0" distL="0" distR="0" wp14:anchorId="641D9ABF" wp14:editId="5EC67BB5">
                            <wp:extent cx="221615" cy="0"/>
                            <wp:effectExtent l="0" t="0" r="26035" b="19050"/>
                            <wp:docPr id="1" name="Straight Connector 1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22891D4" id="Straight Connector 1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  <w:tr w:rsidR="00971115" w:rsidRPr="00526BF8" w14:paraId="5D2E584B" w14:textId="77777777" w:rsidTr="00B65780">
              <w:trPr>
                <w:trHeight w:val="101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118CAF50" w14:textId="4E0F977B" w:rsidR="00761EF9" w:rsidRPr="004A665E" w:rsidRDefault="00761EF9" w:rsidP="00B65780">
                  <w:pPr>
                    <w:pStyle w:val="Heading3"/>
                    <w:spacing w:line="240" w:lineRule="auto"/>
                    <w:rPr>
                      <w:rFonts w:ascii="Palatino" w:hAnsi="Palatino" w:cs="Times New Roman"/>
                      <w:caps w:val="0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971115" w:rsidRPr="00526BF8" w14:paraId="3DD5627E" w14:textId="77777777" w:rsidTr="00636076">
              <w:trPr>
                <w:trHeight w:val="2990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60D0F0E3" w14:textId="2F8EC96D" w:rsidR="009B7024" w:rsidRPr="004A665E" w:rsidRDefault="009B7024" w:rsidP="009135B6">
                  <w:pPr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  <w:r w:rsidRPr="004A665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People-focused, equity-driven leader with </w:t>
                  </w:r>
                  <w:r w:rsidR="009135B6" w:rsidRPr="004A665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10+ years of </w:t>
                  </w:r>
                  <w:r w:rsidRPr="004A665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experience in education and</w:t>
                  </w:r>
                  <w:r w:rsidR="009135B6" w:rsidRPr="004A665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Pr="004A665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non-profits.</w:t>
                  </w:r>
                </w:p>
                <w:p w14:paraId="4AB629F4" w14:textId="77777777" w:rsidR="009B7024" w:rsidRPr="004A665E" w:rsidRDefault="009B7024" w:rsidP="009B7024">
                  <w:pPr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</w:p>
                <w:p w14:paraId="76D23A08" w14:textId="77B3802A" w:rsidR="00443BD9" w:rsidRPr="004A665E" w:rsidRDefault="00443BD9" w:rsidP="009135B6">
                  <w:pPr>
                    <w:rPr>
                      <w:color w:val="000000" w:themeColor="text1"/>
                    </w:rPr>
                  </w:pPr>
                  <w:r w:rsidRPr="004A665E">
                    <w:rPr>
                      <w:rFonts w:ascii="Palatino" w:hAnsi="Palatino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w:t xml:space="preserve">My mission is to help elevate meaningful work </w:t>
                  </w:r>
                  <w:r w:rsidRPr="004A665E">
                    <w:rPr>
                      <w:rFonts w:ascii="Palatino" w:hAnsi="Palatino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w:t>through</w:t>
                  </w:r>
                  <w:r w:rsidRPr="004A665E">
                    <w:rPr>
                      <w:rFonts w:ascii="Palatino" w:hAnsi="Palatino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w:t xml:space="preserve"> education</w:t>
                  </w:r>
                  <w:r w:rsidR="009135B6" w:rsidRPr="004A665E">
                    <w:rPr>
                      <w:rFonts w:ascii="Palatino" w:hAnsi="Palatino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w:t>, belonging,</w:t>
                  </w:r>
                  <w:r w:rsidRPr="004A665E">
                    <w:rPr>
                      <w:rFonts w:ascii="Palatino" w:hAnsi="Palatino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w:t xml:space="preserve"> and </w:t>
                  </w:r>
                  <w:r w:rsidR="009135B6" w:rsidRPr="004A665E">
                    <w:rPr>
                      <w:rFonts w:ascii="Palatino" w:hAnsi="Palatino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w:t>people development.</w:t>
                  </w:r>
                </w:p>
                <w:p w14:paraId="5E42A589" w14:textId="44092EF6" w:rsidR="00971115" w:rsidRPr="00526BF8" w:rsidRDefault="00971115" w:rsidP="00517D47">
                  <w:pPr>
                    <w:spacing w:after="0" w:line="240" w:lineRule="auto"/>
                    <w:jc w:val="both"/>
                    <w:textAlignment w:val="baseline"/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971115" w:rsidRPr="00526BF8" w14:paraId="33E94BFA" w14:textId="77777777" w:rsidTr="00623ADA">
              <w:trPr>
                <w:trHeight w:val="2909"/>
              </w:trPr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2E6BDE49" w14:textId="3665A3C9" w:rsidR="002C77B9" w:rsidRPr="00754F68" w:rsidRDefault="009B7024" w:rsidP="004A665E">
                  <w:pPr>
                    <w:pStyle w:val="Heading3"/>
                    <w:spacing w:line="240" w:lineRule="auto"/>
                    <w:rPr>
                      <w:rFonts w:ascii="Palatino" w:hAnsi="Palatino" w:cs="Times New Roman"/>
                      <w:color w:val="000000" w:themeColor="text1"/>
                      <w:sz w:val="24"/>
                    </w:rPr>
                  </w:pPr>
                  <w:r>
                    <w:rPr>
                      <w:rFonts w:ascii="Palatino" w:hAnsi="Palatino" w:cs="Times New Roman"/>
                      <w:color w:val="000000" w:themeColor="text1"/>
                      <w:sz w:val="24"/>
                    </w:rPr>
                    <w:t>skills</w:t>
                  </w:r>
                </w:p>
                <w:p w14:paraId="7B3B6797" w14:textId="77777777" w:rsidR="005A7E57" w:rsidRPr="00526BF8" w:rsidRDefault="00616FF4" w:rsidP="004A665E">
                  <w:pPr>
                    <w:pStyle w:val="GraphicElement"/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  <w:r w:rsidRPr="00526BF8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mc:AlternateContent>
                      <mc:Choice Requires="wps">
                        <w:drawing>
                          <wp:inline distT="0" distB="0" distL="0" distR="0" wp14:anchorId="1187DDA2" wp14:editId="10163A86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8777CCE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+52ywEAAOoDAAAOAAAAZHJzL2Uyb0RvYy54bWysU9uO0zAQfUfiHyy/01wQ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yc/uds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334B644C" w14:textId="77777777" w:rsidR="009B7024" w:rsidRDefault="009B7024" w:rsidP="004A665E">
                  <w:pPr>
                    <w:spacing w:after="0" w:line="240" w:lineRule="auto"/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</w:p>
                <w:p w14:paraId="310CC8A4" w14:textId="744918DA" w:rsidR="009B7024" w:rsidRDefault="009B7024" w:rsidP="009B7024">
                  <w:pPr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  <w:r w:rsidRPr="00526BF8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Training &amp; Development </w:t>
                  </w:r>
                </w:p>
                <w:p w14:paraId="3101FA3A" w14:textId="4F851A19" w:rsidR="00731237" w:rsidRPr="00623ADA" w:rsidRDefault="009B7024" w:rsidP="00623ADA">
                  <w:pPr>
                    <w:rPr>
                      <w:rFonts w:ascii="Palatino" w:eastAsia="Hiragino Sans W2" w:hAnsi="Palatino" w:cs="Times New Roman"/>
                      <w:color w:val="000000" w:themeColor="text1"/>
                      <w:sz w:val="22"/>
                      <w:szCs w:val="22"/>
                    </w:rPr>
                  </w:pPr>
                  <w:r w:rsidRPr="00526BF8">
                    <w:rPr>
                      <w:rFonts w:ascii="Segoe UI Symbol" w:eastAsia="Hiragino Sans W2" w:hAnsi="Segoe UI Symbol" w:cs="Segoe UI Symbol"/>
                      <w:color w:val="000000" w:themeColor="text1"/>
                      <w:sz w:val="22"/>
                      <w:szCs w:val="22"/>
                    </w:rPr>
                    <w:t>◆</w:t>
                  </w:r>
                  <w:r w:rsidRPr="00526BF8">
                    <w:rPr>
                      <w:rFonts w:ascii="Palatino" w:eastAsia="Hiragino Sans W2" w:hAnsi="Palatino" w:cs="Times New Roman"/>
                      <w:color w:val="000000" w:themeColor="text1"/>
                      <w:sz w:val="22"/>
                      <w:szCs w:val="22"/>
                    </w:rPr>
                    <w:t xml:space="preserve"> CRM </w:t>
                  </w:r>
                  <w:r w:rsidRPr="00526BF8">
                    <w:rPr>
                      <w:rFonts w:ascii="Segoe UI Symbol" w:eastAsia="Hiragino Sans W2" w:hAnsi="Segoe UI Symbol" w:cs="Segoe UI Symbol"/>
                      <w:color w:val="000000" w:themeColor="text1"/>
                      <w:sz w:val="22"/>
                      <w:szCs w:val="22"/>
                    </w:rPr>
                    <w:t>◆</w:t>
                  </w:r>
                  <w:r w:rsidR="008B276B">
                    <w:rPr>
                      <w:rFonts w:ascii="Segoe UI Symbol" w:eastAsia="Hiragino Sans W2" w:hAnsi="Segoe UI Symbol" w:cs="Segoe UI Symbol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Pr="00526BF8">
                    <w:rPr>
                      <w:rFonts w:ascii="Palatino" w:eastAsia="Hiragino Sans W2" w:hAnsi="Palatino" w:cs="Times New Roman"/>
                      <w:color w:val="000000" w:themeColor="text1"/>
                      <w:sz w:val="22"/>
                      <w:szCs w:val="22"/>
                    </w:rPr>
                    <w:t xml:space="preserve">Project/Data Management </w:t>
                  </w:r>
                  <w:r w:rsidRPr="00526BF8">
                    <w:rPr>
                      <w:rFonts w:ascii="Segoe UI Symbol" w:eastAsia="Hiragino Sans W2" w:hAnsi="Segoe UI Symbol" w:cs="Segoe UI Symbol"/>
                      <w:color w:val="000000" w:themeColor="text1"/>
                      <w:sz w:val="22"/>
                      <w:szCs w:val="22"/>
                    </w:rPr>
                    <w:t>◆</w:t>
                  </w:r>
                  <w:r w:rsidRPr="00526BF8">
                    <w:rPr>
                      <w:rFonts w:ascii="Palatino" w:eastAsia="Hiragino Sans W2" w:hAnsi="Palatino" w:cs="Times New Roman"/>
                      <w:color w:val="000000" w:themeColor="text1"/>
                      <w:sz w:val="22"/>
                      <w:szCs w:val="22"/>
                    </w:rPr>
                    <w:t xml:space="preserve"> Crisis Response </w:t>
                  </w:r>
                  <w:r w:rsidRPr="004A665E">
                    <w:rPr>
                      <w:rFonts w:ascii="Segoe UI Symbol" w:eastAsia="Hiragino Sans W2" w:hAnsi="Segoe UI Symbol" w:cs="Segoe UI Symbol"/>
                      <w:color w:val="000000" w:themeColor="text1"/>
                      <w:sz w:val="22"/>
                      <w:szCs w:val="22"/>
                    </w:rPr>
                    <w:t>◆</w:t>
                  </w:r>
                  <w:r w:rsidRPr="004A665E">
                    <w:rPr>
                      <w:rFonts w:ascii="Palatino" w:eastAsia="Hiragino Sans W2" w:hAnsi="Palatino" w:cs="Times New Roman"/>
                      <w:color w:val="000000" w:themeColor="text1"/>
                      <w:sz w:val="22"/>
                      <w:szCs w:val="22"/>
                    </w:rPr>
                    <w:t xml:space="preserve"> People Development </w:t>
                  </w:r>
                  <w:r w:rsidRPr="004A665E">
                    <w:rPr>
                      <w:rFonts w:ascii="Segoe UI Symbol" w:eastAsia="Hiragino Sans W2" w:hAnsi="Segoe UI Symbol" w:cs="Segoe UI Symbol"/>
                      <w:color w:val="000000" w:themeColor="text1"/>
                      <w:sz w:val="22"/>
                      <w:szCs w:val="22"/>
                    </w:rPr>
                    <w:t>◆</w:t>
                  </w:r>
                  <w:r w:rsidRPr="004A665E">
                    <w:rPr>
                      <w:rFonts w:ascii="Palatino" w:eastAsia="Hiragino Sans W2" w:hAnsi="Palatino" w:cs="Times New Roman"/>
                      <w:color w:val="000000" w:themeColor="text1"/>
                      <w:sz w:val="22"/>
                      <w:szCs w:val="22"/>
                    </w:rPr>
                    <w:t xml:space="preserve"> DEI</w:t>
                  </w:r>
                  <w:r w:rsidRPr="004A665E">
                    <w:rPr>
                      <w:rFonts w:ascii="Palatino" w:eastAsia="Hiragino Sans W2" w:hAnsi="Palatino" w:cs="Segoe UI Symbol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Pr="004A665E">
                    <w:rPr>
                      <w:rFonts w:ascii="Segoe UI Symbol" w:eastAsia="Hiragino Sans W2" w:hAnsi="Segoe UI Symbol" w:cs="Segoe UI Symbol"/>
                      <w:color w:val="000000" w:themeColor="text1"/>
                      <w:sz w:val="22"/>
                      <w:szCs w:val="22"/>
                    </w:rPr>
                    <w:t>◆</w:t>
                  </w:r>
                  <w:r w:rsidR="008B276B" w:rsidRPr="004A665E">
                    <w:rPr>
                      <w:rFonts w:ascii="Palatino" w:eastAsia="Hiragino Sans W2" w:hAnsi="Palatino" w:cs="Segoe UI Symbol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Pr="004A665E">
                    <w:rPr>
                      <w:rFonts w:ascii="Palatino" w:eastAsia="Hiragino Sans W2" w:hAnsi="Palatino" w:cs="Times New Roman"/>
                      <w:color w:val="000000" w:themeColor="text1"/>
                      <w:sz w:val="22"/>
                      <w:szCs w:val="22"/>
                    </w:rPr>
                    <w:t>Community Partnerships</w:t>
                  </w:r>
                </w:p>
              </w:tc>
            </w:tr>
            <w:tr w:rsidR="00971115" w:rsidRPr="00526BF8" w14:paraId="75DCC686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1814858C" w14:textId="26E4FB99" w:rsidR="005A7E57" w:rsidRPr="00754F68" w:rsidRDefault="009B7024" w:rsidP="006103B9">
                  <w:pPr>
                    <w:pStyle w:val="Heading3"/>
                    <w:rPr>
                      <w:rFonts w:ascii="Palatino" w:hAnsi="Palatino" w:cs="Times New Roman"/>
                      <w:color w:val="000000" w:themeColor="text1"/>
                      <w:sz w:val="24"/>
                    </w:rPr>
                  </w:pPr>
                  <w:r>
                    <w:rPr>
                      <w:rFonts w:ascii="Palatino" w:hAnsi="Palatino" w:cs="Times New Roman"/>
                      <w:color w:val="000000" w:themeColor="text1"/>
                      <w:sz w:val="24"/>
                    </w:rPr>
                    <w:t>contact</w:t>
                  </w:r>
                </w:p>
                <w:p w14:paraId="7146FEC8" w14:textId="0B2D2066" w:rsidR="009B7024" w:rsidRDefault="00616FF4" w:rsidP="009B7024">
                  <w:pPr>
                    <w:pStyle w:val="GraphicElement"/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  <w:r w:rsidRPr="00526BF8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mc:AlternateContent>
                      <mc:Choice Requires="wps">
                        <w:drawing>
                          <wp:inline distT="0" distB="0" distL="0" distR="0" wp14:anchorId="69FB195E" wp14:editId="3FCFD74F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3538BB3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de+ir8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5D40A1EC" w14:textId="77777777" w:rsidR="009B7024" w:rsidRPr="009B7024" w:rsidRDefault="009B7024" w:rsidP="000067D7">
                  <w:pPr>
                    <w:spacing w:after="80" w:line="240" w:lineRule="auto"/>
                  </w:pPr>
                </w:p>
                <w:p w14:paraId="17EF6C75" w14:textId="6F9A42AE" w:rsidR="000067D7" w:rsidRDefault="000067D7" w:rsidP="004A665E">
                  <w:pPr>
                    <w:pStyle w:val="Heading3"/>
                    <w:spacing w:after="60"/>
                    <w:rPr>
                      <w:rFonts w:ascii="Palatino" w:hAnsi="Palatino" w:cs="Times New Roman"/>
                      <w:caps w:val="0"/>
                      <w:color w:val="000000" w:themeColor="text1"/>
                      <w:sz w:val="22"/>
                      <w:szCs w:val="22"/>
                    </w:rPr>
                  </w:pPr>
                  <w:r w:rsidRPr="000067D7">
                    <w:rPr>
                      <w:rFonts w:ascii="Palatino" w:hAnsi="Palatino" w:cs="Times New Roman"/>
                      <w:caps w:val="0"/>
                      <w:color w:val="000000" w:themeColor="text1"/>
                      <w:sz w:val="22"/>
                      <w:szCs w:val="22"/>
                    </w:rPr>
                    <w:t>leah.harrigan25@gmail.com</w:t>
                  </w:r>
                </w:p>
                <w:p w14:paraId="305DAC89" w14:textId="55CB0B8D" w:rsidR="009B7024" w:rsidRPr="000067D7" w:rsidRDefault="009B7024" w:rsidP="004A665E">
                  <w:pPr>
                    <w:pStyle w:val="Heading3"/>
                    <w:spacing w:after="60"/>
                    <w:rPr>
                      <w:rFonts w:ascii="Palatino" w:hAnsi="Palatino" w:cs="Times New Roman"/>
                      <w:caps w:val="0"/>
                      <w:color w:val="000000" w:themeColor="text1"/>
                      <w:sz w:val="22"/>
                      <w:szCs w:val="22"/>
                    </w:rPr>
                  </w:pPr>
                  <w:r w:rsidRPr="00526BF8">
                    <w:rPr>
                      <w:rFonts w:ascii="Palatino" w:hAnsi="Palatino" w:cs="Times New Roman"/>
                      <w:caps w:val="0"/>
                      <w:color w:val="000000" w:themeColor="text1"/>
                      <w:sz w:val="22"/>
                      <w:szCs w:val="22"/>
                    </w:rPr>
                    <w:t>(508)-415-0456</w:t>
                  </w:r>
                  <w:r w:rsidR="000067D7">
                    <w:rPr>
                      <w:rFonts w:ascii="Palatino" w:hAnsi="Palatino" w:cs="Times New Roman"/>
                      <w:caps w:val="0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="000067D7" w:rsidRPr="00526BF8">
                    <w:rPr>
                      <w:rFonts w:ascii="Segoe UI Symbol" w:eastAsia="Hiragino Sans W2" w:hAnsi="Segoe UI Symbol" w:cs="Segoe UI Symbol"/>
                      <w:color w:val="000000" w:themeColor="text1"/>
                      <w:sz w:val="22"/>
                      <w:szCs w:val="22"/>
                    </w:rPr>
                    <w:t>◆</w:t>
                  </w:r>
                  <w:r w:rsidR="000067D7">
                    <w:rPr>
                      <w:rFonts w:ascii="Palatino" w:hAnsi="Palatino" w:cs="Times New Roman"/>
                      <w:caps w:val="0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Pr="00526BF8">
                    <w:rPr>
                      <w:rFonts w:ascii="Palatino" w:hAnsi="Palatino" w:cs="Times New Roman"/>
                      <w:caps w:val="0"/>
                      <w:color w:val="000000" w:themeColor="text1"/>
                      <w:sz w:val="22"/>
                      <w:szCs w:val="22"/>
                    </w:rPr>
                    <w:t>Seattle, WA</w:t>
                  </w:r>
                </w:p>
                <w:p w14:paraId="40FE4653" w14:textId="364B34C8" w:rsidR="00731237" w:rsidRPr="00526BF8" w:rsidRDefault="00731237" w:rsidP="009B7024">
                  <w:pPr>
                    <w:rPr>
                      <w:rFonts w:ascii="Palatino" w:eastAsia="Hiragino Sans W2" w:hAnsi="Palatino" w:cs="Times New Roman"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</w:tbl>
          <w:p w14:paraId="488AD7FF" w14:textId="3EEE9232" w:rsidR="00731237" w:rsidRPr="00526BF8" w:rsidRDefault="00731237" w:rsidP="003E15F2">
            <w:pPr>
              <w:jc w:val="both"/>
              <w:rPr>
                <w:rFonts w:ascii="Palatino" w:hAnsi="Palatino" w:cs="Times New Roman"/>
                <w:color w:val="000000" w:themeColor="text1"/>
                <w:sz w:val="22"/>
                <w:szCs w:val="22"/>
              </w:rPr>
            </w:pPr>
          </w:p>
          <w:p w14:paraId="616B5C4F" w14:textId="77777777" w:rsidR="00964E14" w:rsidRPr="000A3333" w:rsidRDefault="00964E14" w:rsidP="003E15F2">
            <w:pPr>
              <w:jc w:val="both"/>
              <w:rPr>
                <w:rFonts w:ascii="Palatino" w:hAnsi="Palatino" w:cs="Times New Roman"/>
                <w:color w:val="000000" w:themeColor="text1"/>
                <w:sz w:val="21"/>
                <w:szCs w:val="21"/>
              </w:rPr>
            </w:pPr>
          </w:p>
          <w:p w14:paraId="02D71345" w14:textId="1E0CF4BA" w:rsidR="00731237" w:rsidRDefault="00731237" w:rsidP="003E15F2">
            <w:pPr>
              <w:jc w:val="both"/>
              <w:rPr>
                <w:rFonts w:ascii="Palatino" w:hAnsi="Palatino" w:cs="Times New Roman"/>
                <w:color w:val="000000" w:themeColor="text1"/>
                <w:sz w:val="21"/>
                <w:szCs w:val="21"/>
              </w:rPr>
            </w:pPr>
          </w:p>
          <w:p w14:paraId="721548BA" w14:textId="77777777" w:rsidR="00954AD1" w:rsidRPr="000A3333" w:rsidRDefault="00954AD1" w:rsidP="003E15F2">
            <w:pPr>
              <w:jc w:val="both"/>
              <w:rPr>
                <w:rFonts w:ascii="Palatino" w:hAnsi="Palatino" w:cs="Times New Roman"/>
                <w:color w:val="000000" w:themeColor="text1"/>
                <w:sz w:val="21"/>
                <w:szCs w:val="21"/>
              </w:rPr>
            </w:pPr>
          </w:p>
          <w:p w14:paraId="0BFE7469" w14:textId="77777777" w:rsidR="00731237" w:rsidRPr="000A3333" w:rsidRDefault="00731237" w:rsidP="003E15F2">
            <w:pPr>
              <w:jc w:val="both"/>
              <w:rPr>
                <w:rFonts w:ascii="Palatino" w:hAnsi="Palatino" w:cs="Times New Roman"/>
                <w:color w:val="000000" w:themeColor="text1"/>
                <w:sz w:val="21"/>
                <w:szCs w:val="21"/>
              </w:rPr>
            </w:pPr>
          </w:p>
          <w:p w14:paraId="21D5C818" w14:textId="77777777" w:rsidR="006D7D9C" w:rsidRPr="000A3333" w:rsidRDefault="006D7D9C" w:rsidP="006D7D9C">
            <w:pPr>
              <w:pStyle w:val="Heading2"/>
              <w:rPr>
                <w:rFonts w:ascii="Palatino" w:hAnsi="Palatino" w:cs="Times New Roman"/>
                <w:color w:val="000000" w:themeColor="text1"/>
                <w:sz w:val="28"/>
                <w:szCs w:val="28"/>
              </w:rPr>
            </w:pPr>
            <w:r w:rsidRPr="000A3333">
              <w:rPr>
                <w:rFonts w:ascii="Palatino" w:hAnsi="Palatino" w:cs="Times New Roman"/>
                <w:color w:val="000000" w:themeColor="text1"/>
                <w:sz w:val="28"/>
                <w:szCs w:val="28"/>
              </w:rPr>
              <w:lastRenderedPageBreak/>
              <w:t>professional developm</w:t>
            </w:r>
            <w:r w:rsidR="00BF48B4" w:rsidRPr="000A3333">
              <w:rPr>
                <w:rFonts w:ascii="Palatino" w:hAnsi="Palatino" w:cs="Times New Roman"/>
                <w:color w:val="000000" w:themeColor="text1"/>
                <w:sz w:val="28"/>
                <w:szCs w:val="28"/>
              </w:rPr>
              <w:t>e</w:t>
            </w:r>
            <w:r w:rsidRPr="000A3333">
              <w:rPr>
                <w:rFonts w:ascii="Palatino" w:hAnsi="Palatino" w:cs="Times New Roman"/>
                <w:color w:val="000000" w:themeColor="text1"/>
                <w:sz w:val="28"/>
                <w:szCs w:val="28"/>
              </w:rPr>
              <w:t>nt</w:t>
            </w:r>
          </w:p>
          <w:p w14:paraId="216A0AE6" w14:textId="794C265E" w:rsidR="006D7D9C" w:rsidRPr="00526BF8" w:rsidRDefault="006D7D9C" w:rsidP="006D7D9C">
            <w:pPr>
              <w:spacing w:after="0" w:line="240" w:lineRule="auto"/>
              <w:jc w:val="left"/>
              <w:rPr>
                <w:rFonts w:ascii="Palatino" w:hAnsi="Palatino" w:cs="Times New Roman"/>
                <w:i/>
                <w:color w:val="000000" w:themeColor="text1"/>
                <w:sz w:val="22"/>
                <w:szCs w:val="22"/>
              </w:rPr>
            </w:pPr>
            <w:r w:rsidRPr="00526BF8">
              <w:rPr>
                <w:rFonts w:ascii="Palatino" w:hAnsi="Palatino" w:cs="Times New Roman"/>
                <w:color w:val="000000" w:themeColor="text1"/>
                <w:sz w:val="22"/>
                <w:szCs w:val="22"/>
              </w:rPr>
              <w:t xml:space="preserve">DEI Hiring &amp; Movement Working Group member – </w:t>
            </w:r>
            <w:r w:rsidRPr="00526BF8">
              <w:rPr>
                <w:rFonts w:ascii="Palatino" w:hAnsi="Palatino" w:cs="Times New Roman"/>
                <w:i/>
                <w:color w:val="000000" w:themeColor="text1"/>
                <w:sz w:val="22"/>
                <w:szCs w:val="22"/>
              </w:rPr>
              <w:t>Silver Lining</w:t>
            </w:r>
            <w:r w:rsidR="008B4BC2">
              <w:rPr>
                <w:rFonts w:ascii="Palatino" w:hAnsi="Palatino" w:cs="Times New Roman"/>
                <w:i/>
                <w:color w:val="000000" w:themeColor="text1"/>
                <w:sz w:val="22"/>
                <w:szCs w:val="22"/>
              </w:rPr>
              <w:t xml:space="preserve"> Mentoring</w:t>
            </w:r>
          </w:p>
          <w:p w14:paraId="7C30ECA6" w14:textId="77777777" w:rsidR="006D7D9C" w:rsidRPr="00526BF8" w:rsidRDefault="006D7D9C" w:rsidP="006D7D9C">
            <w:pPr>
              <w:spacing w:after="0" w:line="240" w:lineRule="auto"/>
              <w:jc w:val="left"/>
              <w:rPr>
                <w:rFonts w:ascii="Palatino" w:hAnsi="Palatino" w:cs="Times New Roman"/>
                <w:i/>
                <w:color w:val="000000" w:themeColor="text1"/>
                <w:sz w:val="22"/>
                <w:szCs w:val="22"/>
              </w:rPr>
            </w:pPr>
          </w:p>
          <w:p w14:paraId="7BF38700" w14:textId="4A347009" w:rsidR="006D7D9C" w:rsidRPr="00526BF8" w:rsidRDefault="006D7D9C" w:rsidP="006D7D9C">
            <w:pPr>
              <w:spacing w:after="0" w:line="240" w:lineRule="auto"/>
              <w:jc w:val="left"/>
              <w:rPr>
                <w:rFonts w:ascii="Palatino" w:hAnsi="Palatino" w:cs="Times New Roman"/>
                <w:i/>
                <w:color w:val="000000" w:themeColor="text1"/>
                <w:sz w:val="22"/>
                <w:szCs w:val="22"/>
              </w:rPr>
            </w:pPr>
            <w:r w:rsidRPr="00526BF8">
              <w:rPr>
                <w:rFonts w:ascii="Palatino" w:hAnsi="Palatino" w:cs="Times New Roman"/>
                <w:iCs/>
                <w:color w:val="000000" w:themeColor="text1"/>
                <w:sz w:val="22"/>
                <w:szCs w:val="22"/>
              </w:rPr>
              <w:t xml:space="preserve">Collaborative Problem Solving (Program Graduate, Tiers I-II): </w:t>
            </w:r>
            <w:r w:rsidRPr="00526BF8">
              <w:rPr>
                <w:rFonts w:ascii="Palatino" w:hAnsi="Palatino" w:cs="Times New Roman"/>
                <w:i/>
                <w:color w:val="000000" w:themeColor="text1"/>
                <w:sz w:val="22"/>
                <w:szCs w:val="22"/>
              </w:rPr>
              <w:t>Think Kids, Mass General Hospital</w:t>
            </w:r>
          </w:p>
          <w:p w14:paraId="488EFE04" w14:textId="77777777" w:rsidR="006D7D9C" w:rsidRPr="00526BF8" w:rsidRDefault="006D7D9C" w:rsidP="006D7D9C">
            <w:pPr>
              <w:spacing w:after="0" w:line="240" w:lineRule="auto"/>
              <w:jc w:val="left"/>
              <w:rPr>
                <w:rFonts w:ascii="Palatino" w:hAnsi="Palatino" w:cs="Times New Roman"/>
                <w:color w:val="000000" w:themeColor="text1"/>
                <w:sz w:val="22"/>
                <w:szCs w:val="22"/>
              </w:rPr>
            </w:pPr>
          </w:p>
          <w:p w14:paraId="30B3B266" w14:textId="77777777" w:rsidR="006D7D9C" w:rsidRPr="00526BF8" w:rsidRDefault="006D7D9C" w:rsidP="0008058F">
            <w:pPr>
              <w:spacing w:after="0" w:line="240" w:lineRule="auto"/>
              <w:jc w:val="left"/>
              <w:rPr>
                <w:rFonts w:ascii="Palatino" w:hAnsi="Palatino" w:cs="Times New Roman"/>
                <w:i/>
                <w:color w:val="000000" w:themeColor="text1"/>
                <w:sz w:val="22"/>
                <w:szCs w:val="22"/>
              </w:rPr>
            </w:pPr>
            <w:r w:rsidRPr="00526BF8">
              <w:rPr>
                <w:rFonts w:ascii="Palatino" w:hAnsi="Palatino" w:cs="Times New Roman"/>
                <w:color w:val="000000" w:themeColor="text1"/>
                <w:sz w:val="22"/>
                <w:szCs w:val="22"/>
              </w:rPr>
              <w:t xml:space="preserve">Situational Leadership II, Challenging Conversations: </w:t>
            </w:r>
            <w:r w:rsidRPr="00526BF8">
              <w:rPr>
                <w:rFonts w:ascii="Palatino" w:hAnsi="Palatino" w:cs="Times New Roman"/>
                <w:i/>
                <w:color w:val="000000" w:themeColor="text1"/>
                <w:sz w:val="22"/>
                <w:szCs w:val="22"/>
              </w:rPr>
              <w:t xml:space="preserve">The Ken Blanchard Company </w:t>
            </w:r>
          </w:p>
          <w:p w14:paraId="78CFCFD0" w14:textId="77777777" w:rsidR="0008058F" w:rsidRPr="00526BF8" w:rsidRDefault="0008058F" w:rsidP="0008058F">
            <w:pPr>
              <w:spacing w:after="0" w:line="240" w:lineRule="auto"/>
              <w:jc w:val="left"/>
              <w:rPr>
                <w:rFonts w:ascii="Palatino" w:hAnsi="Palatino" w:cs="Times New Roman"/>
                <w:i/>
                <w:color w:val="000000" w:themeColor="text1"/>
                <w:sz w:val="22"/>
                <w:szCs w:val="22"/>
              </w:rPr>
            </w:pPr>
          </w:p>
          <w:p w14:paraId="576459D2" w14:textId="77777777" w:rsidR="0008058F" w:rsidRPr="00526BF8" w:rsidRDefault="006D7D9C" w:rsidP="00082E19">
            <w:pPr>
              <w:pStyle w:val="NoSpacing"/>
              <w:jc w:val="left"/>
              <w:rPr>
                <w:rFonts w:ascii="Palatino" w:hAnsi="Palatino" w:cs="Times New Roman"/>
                <w:i/>
                <w:color w:val="000000" w:themeColor="text1"/>
                <w:sz w:val="22"/>
                <w:szCs w:val="22"/>
              </w:rPr>
            </w:pPr>
            <w:r w:rsidRPr="00526BF8">
              <w:rPr>
                <w:rFonts w:ascii="Palatino" w:hAnsi="Palatino" w:cs="Times New Roman"/>
                <w:color w:val="000000" w:themeColor="text1"/>
                <w:sz w:val="22"/>
                <w:szCs w:val="22"/>
              </w:rPr>
              <w:t xml:space="preserve">Social Styles: Building Relationship Versatility: </w:t>
            </w:r>
            <w:r w:rsidRPr="00526BF8">
              <w:rPr>
                <w:rFonts w:ascii="Palatino" w:hAnsi="Palatino" w:cs="Times New Roman"/>
                <w:i/>
                <w:color w:val="000000" w:themeColor="text1"/>
                <w:sz w:val="22"/>
                <w:szCs w:val="22"/>
              </w:rPr>
              <w:t>Wilson Learning</w:t>
            </w:r>
            <w:r w:rsidRPr="00526BF8">
              <w:rPr>
                <w:rFonts w:ascii="Palatino" w:hAnsi="Palatino" w:cs="Times New Roman"/>
                <w:i/>
                <w:color w:val="000000" w:themeColor="text1"/>
                <w:sz w:val="22"/>
                <w:szCs w:val="22"/>
              </w:rPr>
              <w:tab/>
            </w:r>
          </w:p>
          <w:p w14:paraId="3FD69F7C" w14:textId="77777777" w:rsidR="0008058F" w:rsidRPr="00526BF8" w:rsidRDefault="0008058F" w:rsidP="00082E19">
            <w:pPr>
              <w:pStyle w:val="NoSpacing"/>
              <w:jc w:val="left"/>
              <w:rPr>
                <w:rFonts w:ascii="Palatino" w:hAnsi="Palatino" w:cs="Times New Roman"/>
                <w:i/>
                <w:color w:val="000000" w:themeColor="text1"/>
                <w:sz w:val="22"/>
                <w:szCs w:val="22"/>
              </w:rPr>
            </w:pPr>
          </w:p>
          <w:p w14:paraId="27B13BDA" w14:textId="77777777" w:rsidR="00082E19" w:rsidRPr="00526BF8" w:rsidRDefault="006D7D9C" w:rsidP="00082E19">
            <w:pPr>
              <w:pStyle w:val="NoSpacing"/>
              <w:jc w:val="left"/>
              <w:rPr>
                <w:rFonts w:ascii="Palatino" w:hAnsi="Palatino" w:cs="Times New Roman"/>
                <w:color w:val="000000" w:themeColor="text1"/>
                <w:sz w:val="22"/>
                <w:szCs w:val="22"/>
              </w:rPr>
            </w:pPr>
            <w:r w:rsidRPr="00526BF8">
              <w:rPr>
                <w:rFonts w:ascii="Palatino" w:hAnsi="Palatino" w:cs="Times New Roman"/>
                <w:i/>
                <w:color w:val="000000" w:themeColor="text1"/>
                <w:sz w:val="22"/>
                <w:szCs w:val="22"/>
              </w:rPr>
              <w:t xml:space="preserve"> </w:t>
            </w:r>
            <w:r w:rsidR="00082E19" w:rsidRPr="00526BF8">
              <w:rPr>
                <w:rFonts w:ascii="Palatino" w:hAnsi="Palatino" w:cs="Times New Roman"/>
                <w:color w:val="000000" w:themeColor="text1"/>
                <w:sz w:val="22"/>
                <w:szCs w:val="22"/>
              </w:rPr>
              <w:t xml:space="preserve">Accountability Builder: </w:t>
            </w:r>
            <w:r w:rsidR="00082E19" w:rsidRPr="00526BF8">
              <w:rPr>
                <w:rFonts w:ascii="Palatino" w:hAnsi="Palatino" w:cs="Times New Roman"/>
                <w:i/>
                <w:color w:val="000000" w:themeColor="text1"/>
                <w:sz w:val="22"/>
                <w:szCs w:val="22"/>
              </w:rPr>
              <w:t>Partners in Leadership</w:t>
            </w:r>
          </w:p>
          <w:p w14:paraId="5551F1EF" w14:textId="77777777" w:rsidR="0008058F" w:rsidRPr="00526BF8" w:rsidRDefault="0008058F" w:rsidP="006D7D9C">
            <w:pPr>
              <w:spacing w:after="0" w:line="240" w:lineRule="auto"/>
              <w:jc w:val="left"/>
              <w:rPr>
                <w:rFonts w:ascii="Palatino" w:hAnsi="Palatino" w:cs="Times New Roman"/>
                <w:i/>
                <w:color w:val="000000" w:themeColor="text1"/>
                <w:sz w:val="22"/>
                <w:szCs w:val="22"/>
              </w:rPr>
            </w:pPr>
          </w:p>
          <w:p w14:paraId="43BB5290" w14:textId="77777777" w:rsidR="0008058F" w:rsidRPr="00526BF8" w:rsidRDefault="006D7D9C" w:rsidP="006D7D9C">
            <w:pPr>
              <w:spacing w:after="0" w:line="240" w:lineRule="auto"/>
              <w:jc w:val="left"/>
              <w:rPr>
                <w:rFonts w:ascii="Palatino" w:hAnsi="Palatino" w:cs="Times New Roman"/>
                <w:i/>
                <w:color w:val="000000" w:themeColor="text1"/>
                <w:sz w:val="22"/>
                <w:szCs w:val="22"/>
              </w:rPr>
            </w:pPr>
            <w:r w:rsidRPr="00526BF8">
              <w:rPr>
                <w:rFonts w:ascii="Palatino" w:hAnsi="Palatino" w:cs="Times New Roman"/>
                <w:color w:val="000000" w:themeColor="text1"/>
                <w:sz w:val="22"/>
                <w:szCs w:val="22"/>
              </w:rPr>
              <w:t>Leading at the Speed of Trust,</w:t>
            </w:r>
            <w:r w:rsidRPr="00526BF8">
              <w:rPr>
                <w:rFonts w:ascii="Palatino" w:hAnsi="Palatino" w:cs="Times New Roman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526BF8">
              <w:rPr>
                <w:rFonts w:ascii="Palatino" w:hAnsi="Palatino" w:cs="Times New Roman"/>
                <w:i/>
                <w:color w:val="000000" w:themeColor="text1"/>
                <w:sz w:val="22"/>
                <w:szCs w:val="22"/>
              </w:rPr>
              <w:t>Franklin Covey</w:t>
            </w:r>
          </w:p>
          <w:p w14:paraId="045B3801" w14:textId="77777777" w:rsidR="0008058F" w:rsidRPr="00526BF8" w:rsidRDefault="0008058F" w:rsidP="006D7D9C">
            <w:pPr>
              <w:spacing w:after="0" w:line="240" w:lineRule="auto"/>
              <w:jc w:val="left"/>
              <w:rPr>
                <w:rFonts w:ascii="Palatino" w:hAnsi="Palatino" w:cs="Times New Roman"/>
                <w:color w:val="000000" w:themeColor="text1"/>
                <w:sz w:val="22"/>
                <w:szCs w:val="22"/>
              </w:rPr>
            </w:pPr>
          </w:p>
          <w:p w14:paraId="3A804219" w14:textId="77777777" w:rsidR="0008058F" w:rsidRPr="00526BF8" w:rsidRDefault="006D7D9C" w:rsidP="006D7D9C">
            <w:pPr>
              <w:spacing w:after="0" w:line="240" w:lineRule="auto"/>
              <w:jc w:val="left"/>
              <w:rPr>
                <w:rFonts w:ascii="Palatino" w:hAnsi="Palatino" w:cs="Times New Roman"/>
                <w:i/>
                <w:color w:val="000000" w:themeColor="text1"/>
                <w:sz w:val="22"/>
                <w:szCs w:val="22"/>
              </w:rPr>
            </w:pPr>
            <w:r w:rsidRPr="00526BF8">
              <w:rPr>
                <w:rFonts w:ascii="Palatino" w:hAnsi="Palatino" w:cs="Times New Roman"/>
                <w:color w:val="000000" w:themeColor="text1"/>
                <w:sz w:val="22"/>
                <w:szCs w:val="22"/>
              </w:rPr>
              <w:t xml:space="preserve">Paternalism, Power Hoarding, and Individualism: </w:t>
            </w:r>
            <w:r w:rsidRPr="00526BF8">
              <w:rPr>
                <w:rFonts w:ascii="Palatino" w:hAnsi="Palatino" w:cs="Times New Roman"/>
                <w:i/>
                <w:color w:val="000000" w:themeColor="text1"/>
                <w:sz w:val="22"/>
                <w:szCs w:val="22"/>
              </w:rPr>
              <w:t>Racial Equity Learning Community</w:t>
            </w:r>
          </w:p>
          <w:p w14:paraId="65749AB6" w14:textId="77777777" w:rsidR="0008058F" w:rsidRPr="00526BF8" w:rsidRDefault="0008058F" w:rsidP="006D7D9C">
            <w:pPr>
              <w:spacing w:after="0" w:line="240" w:lineRule="auto"/>
              <w:jc w:val="left"/>
              <w:rPr>
                <w:rFonts w:ascii="Palatino" w:hAnsi="Palatino" w:cs="Times New Roman"/>
                <w:color w:val="000000" w:themeColor="text1"/>
                <w:sz w:val="22"/>
                <w:szCs w:val="22"/>
              </w:rPr>
            </w:pPr>
          </w:p>
          <w:p w14:paraId="45602BF5" w14:textId="77777777" w:rsidR="006D7D9C" w:rsidRPr="00526BF8" w:rsidRDefault="006D7D9C" w:rsidP="006D7D9C">
            <w:pPr>
              <w:spacing w:after="0" w:line="240" w:lineRule="auto"/>
              <w:jc w:val="left"/>
              <w:rPr>
                <w:rFonts w:ascii="Palatino" w:hAnsi="Palatino" w:cs="Times New Roman"/>
                <w:i/>
                <w:color w:val="000000" w:themeColor="text1"/>
                <w:sz w:val="22"/>
                <w:szCs w:val="22"/>
              </w:rPr>
            </w:pPr>
            <w:r w:rsidRPr="00526BF8">
              <w:rPr>
                <w:rFonts w:ascii="Palatino" w:hAnsi="Palatino" w:cs="Times New Roman"/>
                <w:color w:val="000000" w:themeColor="text1"/>
                <w:sz w:val="22"/>
                <w:szCs w:val="22"/>
              </w:rPr>
              <w:t>Cultural Sensitivity, Awareness, and Competency for Counselors:</w:t>
            </w:r>
            <w:r w:rsidRPr="00526BF8">
              <w:rPr>
                <w:rFonts w:ascii="Palatino" w:hAnsi="Palatino" w:cs="Times New Roman"/>
                <w:i/>
                <w:color w:val="000000" w:themeColor="text1"/>
                <w:sz w:val="22"/>
                <w:szCs w:val="22"/>
              </w:rPr>
              <w:t xml:space="preserve"> Youth Villages</w:t>
            </w:r>
          </w:p>
          <w:p w14:paraId="158328CD" w14:textId="77777777" w:rsidR="006D7D9C" w:rsidRPr="00526BF8" w:rsidRDefault="006D7D9C" w:rsidP="006D7D9C">
            <w:pPr>
              <w:spacing w:after="0" w:line="240" w:lineRule="auto"/>
              <w:jc w:val="left"/>
              <w:rPr>
                <w:rFonts w:ascii="Palatino" w:hAnsi="Palatino" w:cs="Times New Roman"/>
                <w:i/>
                <w:color w:val="000000" w:themeColor="text1"/>
                <w:sz w:val="22"/>
                <w:szCs w:val="22"/>
              </w:rPr>
            </w:pPr>
          </w:p>
          <w:p w14:paraId="63C10F4C" w14:textId="77777777" w:rsidR="00CD2630" w:rsidRPr="00526BF8" w:rsidRDefault="006D7D9C" w:rsidP="00CD2630">
            <w:pPr>
              <w:spacing w:after="0" w:line="240" w:lineRule="auto"/>
              <w:jc w:val="left"/>
              <w:rPr>
                <w:rFonts w:ascii="Palatino" w:hAnsi="Palatino" w:cs="Times New Roman"/>
                <w:i/>
                <w:color w:val="000000" w:themeColor="text1"/>
                <w:sz w:val="22"/>
                <w:szCs w:val="22"/>
              </w:rPr>
            </w:pPr>
            <w:r w:rsidRPr="00526BF8">
              <w:rPr>
                <w:rFonts w:ascii="Palatino" w:hAnsi="Palatino" w:cs="Times New Roman"/>
                <w:color w:val="000000" w:themeColor="text1"/>
                <w:sz w:val="22"/>
                <w:szCs w:val="22"/>
              </w:rPr>
              <w:t xml:space="preserve">Building Community Intensity: Engagement and Building Customer Service Relationships: </w:t>
            </w:r>
            <w:r w:rsidRPr="00526BF8">
              <w:rPr>
                <w:rFonts w:ascii="Palatino" w:hAnsi="Palatino" w:cs="Times New Roman"/>
                <w:i/>
                <w:color w:val="000000" w:themeColor="text1"/>
                <w:sz w:val="22"/>
                <w:szCs w:val="22"/>
              </w:rPr>
              <w:t>Youth Villages</w:t>
            </w:r>
          </w:p>
          <w:p w14:paraId="0074B3C0" w14:textId="77777777" w:rsidR="00CD2630" w:rsidRPr="00526BF8" w:rsidRDefault="00CD2630" w:rsidP="00CD2630">
            <w:pPr>
              <w:spacing w:after="0" w:line="240" w:lineRule="auto"/>
              <w:jc w:val="left"/>
              <w:rPr>
                <w:rFonts w:ascii="Palatino" w:hAnsi="Palatino" w:cs="Times New Roman"/>
                <w:color w:val="000000" w:themeColor="text1"/>
                <w:sz w:val="22"/>
                <w:szCs w:val="22"/>
              </w:rPr>
            </w:pPr>
          </w:p>
          <w:p w14:paraId="182077C3" w14:textId="77777777" w:rsidR="00CD2630" w:rsidRPr="00526BF8" w:rsidRDefault="00CD2630" w:rsidP="00CD2630">
            <w:pPr>
              <w:spacing w:after="0" w:line="240" w:lineRule="auto"/>
              <w:jc w:val="left"/>
              <w:rPr>
                <w:rFonts w:ascii="Palatino" w:hAnsi="Palatino" w:cs="Times New Roman"/>
                <w:i/>
                <w:color w:val="000000" w:themeColor="text1"/>
                <w:sz w:val="22"/>
                <w:szCs w:val="22"/>
              </w:rPr>
            </w:pPr>
            <w:r w:rsidRPr="00526BF8">
              <w:rPr>
                <w:rFonts w:ascii="Palatino" w:hAnsi="Palatino" w:cs="Times New Roman"/>
                <w:color w:val="000000" w:themeColor="text1"/>
                <w:sz w:val="22"/>
                <w:szCs w:val="22"/>
              </w:rPr>
              <w:t xml:space="preserve">Promoting Effective SEL in Your Community: </w:t>
            </w:r>
            <w:r w:rsidRPr="00526BF8">
              <w:rPr>
                <w:rFonts w:ascii="Palatino" w:hAnsi="Palatino" w:cs="Times New Roman"/>
                <w:i/>
                <w:color w:val="000000" w:themeColor="text1"/>
                <w:sz w:val="22"/>
                <w:szCs w:val="22"/>
              </w:rPr>
              <w:t>SEL Alliance for Massachusetts</w:t>
            </w:r>
          </w:p>
          <w:p w14:paraId="309F315C" w14:textId="77777777" w:rsidR="00CD2630" w:rsidRPr="00526BF8" w:rsidRDefault="00CD2630" w:rsidP="00CD2630">
            <w:pPr>
              <w:spacing w:after="0" w:line="240" w:lineRule="auto"/>
              <w:jc w:val="left"/>
              <w:rPr>
                <w:rFonts w:ascii="Palatino" w:hAnsi="Palatino" w:cs="Times New Roman"/>
                <w:i/>
                <w:color w:val="000000" w:themeColor="text1"/>
                <w:sz w:val="22"/>
                <w:szCs w:val="22"/>
              </w:rPr>
            </w:pPr>
          </w:p>
          <w:p w14:paraId="15634D4E" w14:textId="5B4FB14E" w:rsidR="00FC6A6B" w:rsidRPr="00526BF8" w:rsidRDefault="006D7D9C" w:rsidP="0008058F">
            <w:pPr>
              <w:spacing w:after="0" w:line="240" w:lineRule="auto"/>
              <w:jc w:val="left"/>
              <w:rPr>
                <w:rFonts w:ascii="Palatino" w:hAnsi="Palatino" w:cs="Times New Roman"/>
                <w:i/>
                <w:color w:val="000000" w:themeColor="text1"/>
                <w:sz w:val="22"/>
                <w:szCs w:val="22"/>
              </w:rPr>
            </w:pPr>
            <w:r w:rsidRPr="00526BF8">
              <w:rPr>
                <w:rFonts w:ascii="Palatino" w:hAnsi="Palatino" w:cs="Times New Roman"/>
                <w:color w:val="000000" w:themeColor="text1"/>
                <w:sz w:val="22"/>
                <w:szCs w:val="22"/>
              </w:rPr>
              <w:t xml:space="preserve">Teaching Social Emotional Competencies in Mentoring Programs, </w:t>
            </w:r>
            <w:r w:rsidR="00082E19" w:rsidRPr="00526BF8">
              <w:rPr>
                <w:rFonts w:ascii="Palatino" w:hAnsi="Palatino" w:cs="Times New Roman"/>
                <w:i/>
                <w:color w:val="000000" w:themeColor="text1"/>
                <w:sz w:val="22"/>
                <w:szCs w:val="22"/>
              </w:rPr>
              <w:t>N</w:t>
            </w:r>
            <w:r w:rsidR="00CD2630" w:rsidRPr="00526BF8">
              <w:rPr>
                <w:rFonts w:ascii="Palatino" w:hAnsi="Palatino" w:cs="Times New Roman"/>
                <w:i/>
                <w:color w:val="000000" w:themeColor="text1"/>
                <w:sz w:val="22"/>
                <w:szCs w:val="22"/>
              </w:rPr>
              <w:t>ational Mentoring Resource Center</w:t>
            </w:r>
          </w:p>
          <w:p w14:paraId="72117522" w14:textId="77777777" w:rsidR="00FC6A6B" w:rsidRPr="00526BF8" w:rsidRDefault="00FC6A6B" w:rsidP="00FC6A6B">
            <w:pPr>
              <w:spacing w:after="0" w:line="240" w:lineRule="auto"/>
              <w:jc w:val="left"/>
              <w:rPr>
                <w:rFonts w:ascii="Palatino" w:hAnsi="Palatino" w:cs="Times New Roman"/>
                <w:i/>
                <w:color w:val="000000" w:themeColor="text1"/>
                <w:sz w:val="22"/>
                <w:szCs w:val="22"/>
              </w:rPr>
            </w:pPr>
          </w:p>
          <w:p w14:paraId="22BAC482" w14:textId="22C78540" w:rsidR="00FC6A6B" w:rsidRPr="00526BF8" w:rsidRDefault="00FC6A6B" w:rsidP="00FC6A6B">
            <w:pPr>
              <w:spacing w:after="0" w:line="240" w:lineRule="auto"/>
              <w:jc w:val="left"/>
              <w:rPr>
                <w:rFonts w:ascii="Palatino" w:hAnsi="Palatino" w:cs="Times New Roman"/>
                <w:i/>
                <w:color w:val="000000" w:themeColor="text1"/>
                <w:sz w:val="22"/>
                <w:szCs w:val="22"/>
              </w:rPr>
            </w:pPr>
            <w:r w:rsidRPr="00526BF8">
              <w:rPr>
                <w:rFonts w:ascii="Palatino" w:hAnsi="Palatino" w:cs="Times New Roman"/>
                <w:color w:val="000000" w:themeColor="text1"/>
                <w:sz w:val="22"/>
                <w:szCs w:val="22"/>
              </w:rPr>
              <w:t xml:space="preserve">ARC Trauma Treatment for Children &amp; Adolescents Graduate, </w:t>
            </w:r>
            <w:r w:rsidRPr="00526BF8">
              <w:rPr>
                <w:rFonts w:ascii="Palatino" w:hAnsi="Palatino" w:cs="Times New Roman"/>
                <w:i/>
                <w:color w:val="000000" w:themeColor="text1"/>
                <w:sz w:val="22"/>
                <w:szCs w:val="22"/>
              </w:rPr>
              <w:t>PESI</w:t>
            </w:r>
          </w:p>
          <w:p w14:paraId="66355A44" w14:textId="3C169A91" w:rsidR="00FC6A6B" w:rsidRPr="000A3333" w:rsidRDefault="00FC6A6B" w:rsidP="0008058F">
            <w:pPr>
              <w:spacing w:after="0" w:line="240" w:lineRule="auto"/>
              <w:jc w:val="left"/>
              <w:rPr>
                <w:rFonts w:ascii="Palatino" w:hAnsi="Palatino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23" w:type="dxa"/>
          </w:tcPr>
          <w:p w14:paraId="27D4E1F8" w14:textId="77777777" w:rsidR="00C128DF" w:rsidRPr="000A3333" w:rsidRDefault="00C128DF" w:rsidP="00901293">
            <w:pPr>
              <w:ind w:right="-100"/>
              <w:rPr>
                <w:rFonts w:ascii="Palatino" w:hAnsi="Palatino" w:cs="Times New Roman"/>
                <w:sz w:val="21"/>
                <w:szCs w:val="21"/>
              </w:rPr>
            </w:pPr>
          </w:p>
          <w:p w14:paraId="2CEDC19C" w14:textId="77777777" w:rsidR="00C128DF" w:rsidRPr="000A3333" w:rsidRDefault="00C128DF" w:rsidP="00C128DF">
            <w:pPr>
              <w:rPr>
                <w:rFonts w:ascii="Palatino" w:hAnsi="Palatino" w:cs="Times New Roman"/>
                <w:sz w:val="21"/>
                <w:szCs w:val="21"/>
              </w:rPr>
            </w:pPr>
          </w:p>
          <w:p w14:paraId="38294155" w14:textId="77777777" w:rsidR="00C128DF" w:rsidRPr="000A3333" w:rsidRDefault="00C128DF" w:rsidP="00C128DF">
            <w:pPr>
              <w:rPr>
                <w:rFonts w:ascii="Palatino" w:hAnsi="Palatino" w:cs="Times New Roman"/>
                <w:sz w:val="21"/>
                <w:szCs w:val="21"/>
              </w:rPr>
            </w:pPr>
          </w:p>
          <w:p w14:paraId="21BC348B" w14:textId="77777777" w:rsidR="00C128DF" w:rsidRPr="000A3333" w:rsidRDefault="00C128DF" w:rsidP="00C128DF">
            <w:pPr>
              <w:rPr>
                <w:rFonts w:ascii="Palatino" w:hAnsi="Palatino" w:cs="Times New Roman"/>
                <w:sz w:val="21"/>
                <w:szCs w:val="21"/>
              </w:rPr>
            </w:pPr>
          </w:p>
          <w:p w14:paraId="4C388A18" w14:textId="77777777" w:rsidR="00C128DF" w:rsidRPr="000A3333" w:rsidRDefault="00C128DF" w:rsidP="00C128DF">
            <w:pPr>
              <w:rPr>
                <w:rFonts w:ascii="Palatino" w:hAnsi="Palatino" w:cs="Times New Roman"/>
                <w:sz w:val="21"/>
                <w:szCs w:val="21"/>
              </w:rPr>
            </w:pPr>
          </w:p>
          <w:p w14:paraId="30168D24" w14:textId="77777777" w:rsidR="00C128DF" w:rsidRPr="000A3333" w:rsidRDefault="00C128DF" w:rsidP="00C128DF">
            <w:pPr>
              <w:rPr>
                <w:rFonts w:ascii="Palatino" w:hAnsi="Palatino" w:cs="Times New Roman"/>
                <w:sz w:val="21"/>
                <w:szCs w:val="21"/>
              </w:rPr>
            </w:pPr>
          </w:p>
          <w:p w14:paraId="6C31706C" w14:textId="77777777" w:rsidR="00C128DF" w:rsidRPr="000A3333" w:rsidRDefault="00C128DF" w:rsidP="00C128DF">
            <w:pPr>
              <w:rPr>
                <w:rFonts w:ascii="Palatino" w:hAnsi="Palatino" w:cs="Times New Roman"/>
                <w:sz w:val="21"/>
                <w:szCs w:val="21"/>
              </w:rPr>
            </w:pPr>
          </w:p>
          <w:p w14:paraId="3FB2D0FA" w14:textId="15452D91" w:rsidR="00C128DF" w:rsidRPr="000A3333" w:rsidRDefault="00C128DF" w:rsidP="00C128DF">
            <w:pPr>
              <w:rPr>
                <w:rFonts w:ascii="Palatino" w:hAnsi="Palatino" w:cs="Times New Roman"/>
                <w:sz w:val="21"/>
                <w:szCs w:val="21"/>
              </w:rPr>
            </w:pPr>
          </w:p>
          <w:p w14:paraId="19F1E114" w14:textId="2B9E8C15" w:rsidR="00971115" w:rsidRPr="000A3333" w:rsidRDefault="00971115" w:rsidP="00971115">
            <w:pPr>
              <w:jc w:val="both"/>
              <w:rPr>
                <w:rFonts w:ascii="Palatino" w:hAnsi="Palatino" w:cs="Times New Roman"/>
                <w:sz w:val="21"/>
                <w:szCs w:val="21"/>
              </w:rPr>
            </w:pPr>
          </w:p>
          <w:p w14:paraId="4A07D678" w14:textId="77777777" w:rsidR="00C128DF" w:rsidRPr="000A3333" w:rsidRDefault="00C128DF" w:rsidP="00C128DF">
            <w:pPr>
              <w:rPr>
                <w:rFonts w:ascii="Palatino" w:hAnsi="Palatino" w:cs="Times New Roman"/>
                <w:sz w:val="21"/>
                <w:szCs w:val="21"/>
              </w:rPr>
            </w:pPr>
          </w:p>
          <w:p w14:paraId="29BB96A8" w14:textId="5FEF8DA4" w:rsidR="00C128DF" w:rsidRPr="000A3333" w:rsidRDefault="00C128DF" w:rsidP="00C128DF">
            <w:pPr>
              <w:rPr>
                <w:rFonts w:ascii="Palatino" w:hAnsi="Palatino" w:cs="Times New Roman"/>
                <w:sz w:val="21"/>
                <w:szCs w:val="21"/>
              </w:rPr>
            </w:pPr>
          </w:p>
          <w:p w14:paraId="0419C178" w14:textId="77777777" w:rsidR="00971115" w:rsidRPr="000A3333" w:rsidRDefault="00971115" w:rsidP="00C128DF">
            <w:pPr>
              <w:rPr>
                <w:rFonts w:ascii="Palatino" w:hAnsi="Palatino" w:cs="Times New Roman"/>
                <w:sz w:val="21"/>
                <w:szCs w:val="21"/>
              </w:rPr>
            </w:pPr>
          </w:p>
          <w:p w14:paraId="2B2D7637" w14:textId="77777777" w:rsidR="00971115" w:rsidRPr="000A3333" w:rsidRDefault="00971115" w:rsidP="00C128DF">
            <w:pPr>
              <w:rPr>
                <w:rFonts w:ascii="Palatino" w:hAnsi="Palatino" w:cs="Times New Roman"/>
                <w:sz w:val="21"/>
                <w:szCs w:val="21"/>
              </w:rPr>
            </w:pPr>
          </w:p>
          <w:p w14:paraId="1C8F7570" w14:textId="77777777" w:rsidR="00C128DF" w:rsidRPr="000A3333" w:rsidRDefault="00C128DF" w:rsidP="00C128DF">
            <w:pPr>
              <w:rPr>
                <w:rFonts w:ascii="Palatino" w:hAnsi="Palatino" w:cs="Times New Roman"/>
                <w:sz w:val="21"/>
                <w:szCs w:val="21"/>
              </w:rPr>
            </w:pPr>
          </w:p>
          <w:p w14:paraId="46990B53" w14:textId="77777777" w:rsidR="00C128DF" w:rsidRPr="000A3333" w:rsidRDefault="00C128DF" w:rsidP="00C128DF">
            <w:pPr>
              <w:rPr>
                <w:rFonts w:ascii="Palatino" w:hAnsi="Palatino" w:cs="Times New Roman"/>
                <w:sz w:val="21"/>
                <w:szCs w:val="21"/>
              </w:rPr>
            </w:pPr>
          </w:p>
          <w:p w14:paraId="78544D7C" w14:textId="77777777" w:rsidR="00C128DF" w:rsidRPr="000A3333" w:rsidRDefault="00C128DF" w:rsidP="00C128DF">
            <w:pPr>
              <w:rPr>
                <w:rFonts w:ascii="Palatino" w:hAnsi="Palatino" w:cs="Times New Roman"/>
                <w:sz w:val="21"/>
                <w:szCs w:val="21"/>
              </w:rPr>
            </w:pPr>
          </w:p>
          <w:p w14:paraId="552D822F" w14:textId="77777777" w:rsidR="00C128DF" w:rsidRPr="000A3333" w:rsidRDefault="00C128DF" w:rsidP="00C128DF">
            <w:pPr>
              <w:rPr>
                <w:rFonts w:ascii="Palatino" w:hAnsi="Palatino" w:cs="Times New Roman"/>
                <w:sz w:val="21"/>
                <w:szCs w:val="21"/>
              </w:rPr>
            </w:pPr>
          </w:p>
          <w:p w14:paraId="4DE833E5" w14:textId="77777777" w:rsidR="00C128DF" w:rsidRPr="000A3333" w:rsidRDefault="00C128DF" w:rsidP="00C128DF">
            <w:pPr>
              <w:rPr>
                <w:rFonts w:ascii="Palatino" w:hAnsi="Palatino" w:cs="Times New Roman"/>
                <w:sz w:val="21"/>
                <w:szCs w:val="21"/>
              </w:rPr>
            </w:pPr>
          </w:p>
          <w:p w14:paraId="601BA477" w14:textId="77777777" w:rsidR="00B93310" w:rsidRPr="000A3333" w:rsidRDefault="00B93310" w:rsidP="00C128DF">
            <w:pPr>
              <w:jc w:val="left"/>
              <w:rPr>
                <w:rFonts w:ascii="Palatino" w:hAnsi="Palatino" w:cs="Times New Roman"/>
                <w:sz w:val="21"/>
                <w:szCs w:val="21"/>
              </w:rPr>
            </w:pPr>
          </w:p>
        </w:tc>
        <w:tc>
          <w:tcPr>
            <w:tcW w:w="6190" w:type="dxa"/>
          </w:tcPr>
          <w:tbl>
            <w:tblPr>
              <w:tblW w:w="6684" w:type="dxa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684"/>
            </w:tblGrid>
            <w:tr w:rsidR="008F6337" w:rsidRPr="0062508E" w14:paraId="21F06EFE" w14:textId="77777777" w:rsidTr="00F321E1">
              <w:trPr>
                <w:trHeight w:val="4115"/>
              </w:trPr>
              <w:tc>
                <w:tcPr>
                  <w:tcW w:w="6684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1F8165FD" w14:textId="77777777" w:rsidR="008F6337" w:rsidRPr="0062508E" w:rsidRDefault="008F2EDC" w:rsidP="008F6337">
                  <w:pPr>
                    <w:pStyle w:val="Heading2"/>
                    <w:rPr>
                      <w:rFonts w:ascii="Palatino" w:hAnsi="Palatino" w:cs="Times New Roman"/>
                      <w:sz w:val="28"/>
                      <w:szCs w:val="28"/>
                    </w:rPr>
                  </w:pPr>
                  <w:sdt>
                    <w:sdtPr>
                      <w:rPr>
                        <w:rFonts w:ascii="Palatino" w:hAnsi="Palatino" w:cs="Times New Roman"/>
                        <w:sz w:val="28"/>
                        <w:szCs w:val="28"/>
                      </w:rPr>
                      <w:alias w:val="Experience:"/>
                      <w:tag w:val="Experience:"/>
                      <w:id w:val="1217937480"/>
                      <w:placeholder>
                        <w:docPart w:val="5E8B8B850CC51E4CB206EC57C382975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62508E">
                        <w:rPr>
                          <w:rFonts w:ascii="Palatino" w:hAnsi="Palatino" w:cs="Times New Roman"/>
                          <w:sz w:val="28"/>
                          <w:szCs w:val="28"/>
                        </w:rPr>
                        <w:t>Experience</w:t>
                      </w:r>
                    </w:sdtContent>
                  </w:sdt>
                </w:p>
                <w:p w14:paraId="2171410F" w14:textId="44AED566" w:rsidR="00407EDC" w:rsidRPr="0062508E" w:rsidRDefault="00901293" w:rsidP="00ED6486">
                  <w:pPr>
                    <w:pStyle w:val="Heading4"/>
                    <w:spacing w:before="0" w:line="240" w:lineRule="auto"/>
                    <w:jc w:val="both"/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Silver Lining Mentoring</w:t>
                  </w:r>
                </w:p>
                <w:p w14:paraId="023D7C68" w14:textId="77777777" w:rsidR="0062508E" w:rsidRPr="0062508E" w:rsidRDefault="0062508E" w:rsidP="00D43D8C">
                  <w:pPr>
                    <w:pStyle w:val="Heading4"/>
                    <w:spacing w:before="0" w:line="240" w:lineRule="auto"/>
                    <w:jc w:val="both"/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</w:p>
                <w:p w14:paraId="10D99972" w14:textId="77777777" w:rsidR="00546776" w:rsidRPr="0062508E" w:rsidRDefault="00546776" w:rsidP="00ED6486">
                  <w:pPr>
                    <w:pStyle w:val="Heading4"/>
                    <w:spacing w:before="0" w:line="240" w:lineRule="auto"/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Program Manager</w:t>
                  </w:r>
                </w:p>
                <w:p w14:paraId="32C1514A" w14:textId="5D91A7E6" w:rsidR="00934356" w:rsidRPr="0062508E" w:rsidRDefault="00546776" w:rsidP="00934356">
                  <w:pPr>
                    <w:pStyle w:val="Heading5"/>
                    <w:spacing w:line="240" w:lineRule="auto"/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 w:cs="Times New Roman"/>
                      <w:i/>
                      <w:color w:val="000000" w:themeColor="text1"/>
                      <w:sz w:val="22"/>
                      <w:szCs w:val="22"/>
                    </w:rPr>
                    <w:t>Remote/Boston, MA,</w:t>
                  </w: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="00901293"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Oct 2019 – Present</w:t>
                  </w:r>
                </w:p>
                <w:p w14:paraId="67AA0F11" w14:textId="77777777" w:rsidR="00546776" w:rsidRPr="0062508E" w:rsidRDefault="00901293" w:rsidP="00322D03">
                  <w:pPr>
                    <w:pStyle w:val="ListParagraph"/>
                    <w:numPr>
                      <w:ilvl w:val="0"/>
                      <w:numId w:val="1"/>
                    </w:numPr>
                    <w:spacing w:before="0" w:after="0" w:line="240" w:lineRule="auto"/>
                    <w:ind w:right="-158"/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Oversee daily operations of </w:t>
                  </w:r>
                  <w:r w:rsidR="00C11D42"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community-based</w:t>
                  </w: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 mentoring services and program partnerships </w:t>
                  </w:r>
                  <w:r w:rsidR="00C27114"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for 3</w:t>
                  </w:r>
                  <w:r w:rsidR="004916FF"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5</w:t>
                  </w:r>
                  <w:r w:rsidR="00C27114"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0+ participants</w:t>
                  </w:r>
                </w:p>
                <w:p w14:paraId="0210FCFC" w14:textId="77777777" w:rsidR="00901293" w:rsidRPr="0062508E" w:rsidRDefault="00901293" w:rsidP="00322D03">
                  <w:pPr>
                    <w:pStyle w:val="ListParagraph"/>
                    <w:numPr>
                      <w:ilvl w:val="0"/>
                      <w:numId w:val="1"/>
                    </w:numPr>
                    <w:spacing w:before="0" w:after="0" w:line="240" w:lineRule="auto"/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Hire, onboard, and supervise high performing team of 5 masters-level program coordinators</w:t>
                  </w:r>
                </w:p>
                <w:p w14:paraId="60C6020C" w14:textId="13392AE3" w:rsidR="0068139B" w:rsidRPr="0062508E" w:rsidRDefault="00901293" w:rsidP="003F15DD">
                  <w:pPr>
                    <w:pStyle w:val="ListParagraph"/>
                    <w:numPr>
                      <w:ilvl w:val="0"/>
                      <w:numId w:val="1"/>
                    </w:numPr>
                    <w:spacing w:before="0" w:after="0" w:line="240" w:lineRule="auto"/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Manage annual program targets and</w:t>
                  </w:r>
                  <w:r w:rsidR="009348CD"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="00FE784A"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ongoing </w:t>
                  </w: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relationships with clients, partners, consultants, and staff</w:t>
                  </w:r>
                </w:p>
                <w:p w14:paraId="5244F4B3" w14:textId="5CF5030C" w:rsidR="003F15DD" w:rsidRPr="0062508E" w:rsidRDefault="003F15DD" w:rsidP="003F15DD">
                  <w:pPr>
                    <w:pStyle w:val="ListParagraph"/>
                    <w:numPr>
                      <w:ilvl w:val="0"/>
                      <w:numId w:val="1"/>
                    </w:numPr>
                    <w:spacing w:before="0" w:after="0" w:line="240" w:lineRule="auto"/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Collaborate with directors and external consultants to implement training and evaluation strategi</w:t>
                  </w:r>
                  <w:r w:rsidR="00E519A6"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es</w:t>
                  </w:r>
                </w:p>
                <w:p w14:paraId="27497089" w14:textId="650733BC" w:rsidR="00177FB4" w:rsidRPr="0062508E" w:rsidRDefault="00E519A6" w:rsidP="0062508E">
                  <w:pPr>
                    <w:pStyle w:val="ListParagraph"/>
                    <w:numPr>
                      <w:ilvl w:val="0"/>
                      <w:numId w:val="1"/>
                    </w:numPr>
                    <w:spacing w:before="0" w:after="0" w:line="240" w:lineRule="auto"/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Coach </w:t>
                  </w:r>
                  <w:r w:rsidR="00E62340"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adult learners</w:t>
                  </w: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="00EC729E"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and staff </w:t>
                  </w: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in identity &amp;</w:t>
                  </w:r>
                  <w:r w:rsidR="00E62340"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professional develop</w:t>
                  </w:r>
                  <w:r w:rsidR="00E62340"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me</w:t>
                  </w: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nt </w:t>
                  </w:r>
                </w:p>
                <w:p w14:paraId="476F1102" w14:textId="77777777" w:rsidR="00407EDC" w:rsidRPr="0062508E" w:rsidRDefault="00407EDC" w:rsidP="00ED6486">
                  <w:pPr>
                    <w:pStyle w:val="ListParagraph"/>
                    <w:spacing w:before="0" w:after="0" w:line="240" w:lineRule="auto"/>
                    <w:ind w:left="360"/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</w:p>
                <w:p w14:paraId="0AEC6062" w14:textId="77777777" w:rsidR="007B2F5C" w:rsidRPr="0062508E" w:rsidRDefault="00901293" w:rsidP="00ED6486">
                  <w:pPr>
                    <w:pStyle w:val="Heading4"/>
                    <w:spacing w:before="0" w:line="240" w:lineRule="auto"/>
                    <w:rPr>
                      <w:rFonts w:ascii="Palatino" w:hAnsi="Palatino" w:cs="Times New Roman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Program Coordinator</w:t>
                  </w:r>
                </w:p>
                <w:p w14:paraId="7F3634B9" w14:textId="37E304C9" w:rsidR="00934356" w:rsidRPr="0062508E" w:rsidRDefault="00546776" w:rsidP="00934356">
                  <w:pPr>
                    <w:pStyle w:val="Heading5"/>
                    <w:spacing w:line="240" w:lineRule="auto"/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 w:cs="Times New Roman"/>
                      <w:i/>
                      <w:color w:val="000000" w:themeColor="text1"/>
                      <w:sz w:val="22"/>
                      <w:szCs w:val="22"/>
                    </w:rPr>
                    <w:t>Boston, MA,</w:t>
                  </w: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="00901293"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May 2018 – Oct 2019</w:t>
                  </w:r>
                </w:p>
                <w:p w14:paraId="3A4BF207" w14:textId="42211D23" w:rsidR="00546776" w:rsidRPr="0062508E" w:rsidRDefault="00546776" w:rsidP="00ED6486">
                  <w:pPr>
                    <w:pStyle w:val="NormalWeb"/>
                    <w:numPr>
                      <w:ilvl w:val="0"/>
                      <w:numId w:val="2"/>
                    </w:numPr>
                    <w:spacing w:before="0" w:beforeAutospacing="0" w:after="0" w:afterAutospacing="0"/>
                    <w:textAlignment w:val="baseline"/>
                    <w:rPr>
                      <w:rFonts w:ascii="Palatino" w:hAnsi="Palatino"/>
                      <w:color w:val="000000" w:themeColor="text1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/>
                      <w:color w:val="000000" w:themeColor="text1"/>
                      <w:sz w:val="22"/>
                      <w:szCs w:val="22"/>
                    </w:rPr>
                    <w:t xml:space="preserve">Designed and facilitated </w:t>
                  </w:r>
                  <w:r w:rsidR="007D167C" w:rsidRPr="0062508E">
                    <w:rPr>
                      <w:rFonts w:ascii="Palatino" w:hAnsi="Palatino"/>
                      <w:color w:val="000000" w:themeColor="text1"/>
                      <w:sz w:val="22"/>
                      <w:szCs w:val="22"/>
                    </w:rPr>
                    <w:t>equity</w:t>
                  </w:r>
                  <w:r w:rsidRPr="0062508E">
                    <w:rPr>
                      <w:rFonts w:ascii="Palatino" w:hAnsi="Palatino"/>
                      <w:color w:val="000000" w:themeColor="text1"/>
                      <w:sz w:val="22"/>
                      <w:szCs w:val="22"/>
                    </w:rPr>
                    <w:t xml:space="preserve">-based mentoring programs for </w:t>
                  </w:r>
                  <w:r w:rsidR="00FC69B5" w:rsidRPr="0062508E">
                    <w:rPr>
                      <w:rFonts w:ascii="Palatino" w:hAnsi="Palatino"/>
                      <w:color w:val="000000" w:themeColor="text1"/>
                      <w:sz w:val="22"/>
                      <w:szCs w:val="22"/>
                    </w:rPr>
                    <w:t xml:space="preserve">volunteer </w:t>
                  </w:r>
                  <w:r w:rsidRPr="0062508E">
                    <w:rPr>
                      <w:rFonts w:ascii="Palatino" w:hAnsi="Palatino"/>
                      <w:color w:val="000000" w:themeColor="text1"/>
                      <w:sz w:val="22"/>
                      <w:szCs w:val="22"/>
                    </w:rPr>
                    <w:t>mentors and youth impacted by foster care</w:t>
                  </w:r>
                </w:p>
                <w:p w14:paraId="0E90B81C" w14:textId="7BD69905" w:rsidR="00546776" w:rsidRPr="0062508E" w:rsidRDefault="00546776" w:rsidP="00354A3F">
                  <w:pPr>
                    <w:pStyle w:val="NormalWeb"/>
                    <w:numPr>
                      <w:ilvl w:val="0"/>
                      <w:numId w:val="2"/>
                    </w:numPr>
                    <w:spacing w:before="0" w:beforeAutospacing="0" w:after="0" w:afterAutospacing="0"/>
                    <w:textAlignment w:val="baseline"/>
                    <w:rPr>
                      <w:rFonts w:ascii="Palatino" w:hAnsi="Palatino"/>
                      <w:color w:val="000000" w:themeColor="text1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/>
                      <w:color w:val="000000" w:themeColor="text1"/>
                      <w:sz w:val="22"/>
                      <w:szCs w:val="22"/>
                    </w:rPr>
                    <w:t>Interviewed, evaluated, and facilitated comprehensive trainings for prospective volunteer mentors/adult learners</w:t>
                  </w:r>
                </w:p>
                <w:p w14:paraId="72B94069" w14:textId="5C00E6C1" w:rsidR="00354A3F" w:rsidRPr="0062508E" w:rsidRDefault="00354A3F" w:rsidP="00354A3F"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 w:line="240" w:lineRule="auto"/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Developed in-person training content and clinical content for online learning management system</w:t>
                  </w:r>
                  <w:r w:rsidR="00D55969"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s</w:t>
                  </w:r>
                </w:p>
                <w:p w14:paraId="60F3BB2C" w14:textId="77777777" w:rsidR="009137C1" w:rsidRPr="0062508E" w:rsidRDefault="009137C1" w:rsidP="00354A3F">
                  <w:pPr>
                    <w:pStyle w:val="NormalWeb"/>
                    <w:numPr>
                      <w:ilvl w:val="0"/>
                      <w:numId w:val="2"/>
                    </w:numPr>
                    <w:spacing w:before="0" w:beforeAutospacing="0" w:after="0" w:afterAutospacing="0"/>
                    <w:textAlignment w:val="baseline"/>
                    <w:rPr>
                      <w:rFonts w:ascii="Palatino" w:hAnsi="Palatino"/>
                      <w:color w:val="000000" w:themeColor="text1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/>
                      <w:color w:val="000000" w:themeColor="text1"/>
                      <w:sz w:val="22"/>
                      <w:szCs w:val="22"/>
                    </w:rPr>
                    <w:t>Provided clinical/resource support to caseload of 60+ clients</w:t>
                  </w:r>
                </w:p>
                <w:p w14:paraId="6DFE5BD1" w14:textId="36CB24A6" w:rsidR="009137C1" w:rsidRPr="0062508E" w:rsidRDefault="009137C1" w:rsidP="00D55969">
                  <w:pPr>
                    <w:pStyle w:val="NormalWeb"/>
                    <w:numPr>
                      <w:ilvl w:val="0"/>
                      <w:numId w:val="2"/>
                    </w:numPr>
                    <w:spacing w:before="0" w:beforeAutospacing="0" w:after="0" w:afterAutospacing="0"/>
                    <w:textAlignment w:val="baseline"/>
                    <w:rPr>
                      <w:rFonts w:ascii="Palatino" w:hAnsi="Palatino"/>
                      <w:color w:val="000000" w:themeColor="text1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/>
                      <w:color w:val="000000" w:themeColor="text1"/>
                      <w:sz w:val="22"/>
                      <w:szCs w:val="22"/>
                    </w:rPr>
                    <w:t xml:space="preserve">Managed client referrals and </w:t>
                  </w:r>
                  <w:r w:rsidR="00D55969" w:rsidRPr="0062508E">
                    <w:rPr>
                      <w:rFonts w:ascii="Palatino" w:hAnsi="Palatino"/>
                      <w:color w:val="000000" w:themeColor="text1"/>
                      <w:sz w:val="22"/>
                      <w:szCs w:val="22"/>
                    </w:rPr>
                    <w:t xml:space="preserve">state department </w:t>
                  </w:r>
                  <w:r w:rsidRPr="0062508E">
                    <w:rPr>
                      <w:rFonts w:ascii="Palatino" w:hAnsi="Palatino"/>
                      <w:color w:val="000000" w:themeColor="text1"/>
                      <w:sz w:val="22"/>
                      <w:szCs w:val="22"/>
                    </w:rPr>
                    <w:t xml:space="preserve">revenue </w:t>
                  </w:r>
                </w:p>
                <w:p w14:paraId="52154927" w14:textId="2A49C049" w:rsidR="00407EDC" w:rsidRPr="0062508E" w:rsidRDefault="00407EDC" w:rsidP="00ED6486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Palatino" w:hAnsi="Palatino"/>
                      <w:color w:val="000000" w:themeColor="text1"/>
                      <w:sz w:val="22"/>
                      <w:szCs w:val="22"/>
                    </w:rPr>
                  </w:pPr>
                </w:p>
                <w:p w14:paraId="6A626B09" w14:textId="77777777" w:rsidR="00D55969" w:rsidRPr="0062508E" w:rsidRDefault="00D55969" w:rsidP="00ED6486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Palatino" w:hAnsi="Palatino"/>
                      <w:color w:val="000000" w:themeColor="text1"/>
                      <w:sz w:val="22"/>
                      <w:szCs w:val="22"/>
                    </w:rPr>
                  </w:pPr>
                </w:p>
                <w:p w14:paraId="15A435A9" w14:textId="77777777" w:rsidR="00901293" w:rsidRPr="0062508E" w:rsidRDefault="00546776" w:rsidP="00ED6486">
                  <w:pPr>
                    <w:spacing w:after="0" w:line="240" w:lineRule="auto"/>
                    <w:jc w:val="both"/>
                    <w:rPr>
                      <w:rFonts w:ascii="Palatino" w:hAnsi="Palatino" w:cs="Times New Roman"/>
                      <w:b/>
                      <w:color w:val="000000" w:themeColor="text1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 w:cs="Times New Roman"/>
                      <w:b/>
                      <w:color w:val="000000" w:themeColor="text1"/>
                      <w:sz w:val="22"/>
                      <w:szCs w:val="22"/>
                    </w:rPr>
                    <w:t>YOUTH VILLAGES</w:t>
                  </w:r>
                </w:p>
                <w:p w14:paraId="57AB5BBA" w14:textId="77777777" w:rsidR="00407EDC" w:rsidRPr="0062508E" w:rsidRDefault="00407EDC" w:rsidP="00ED6486">
                  <w:pPr>
                    <w:spacing w:after="0" w:line="240" w:lineRule="auto"/>
                    <w:jc w:val="both"/>
                    <w:rPr>
                      <w:rFonts w:ascii="Palatino" w:hAnsi="Palatino" w:cs="Times New Roman"/>
                      <w:b/>
                      <w:color w:val="000000" w:themeColor="text1"/>
                      <w:sz w:val="22"/>
                      <w:szCs w:val="22"/>
                    </w:rPr>
                  </w:pPr>
                </w:p>
                <w:p w14:paraId="63EAC569" w14:textId="77777777" w:rsidR="00546776" w:rsidRPr="0062508E" w:rsidRDefault="00546776" w:rsidP="00ED6486">
                  <w:pPr>
                    <w:spacing w:after="0" w:line="240" w:lineRule="auto"/>
                    <w:rPr>
                      <w:rFonts w:ascii="Palatino" w:hAnsi="Palatino" w:cs="Times New Roman"/>
                      <w:b/>
                      <w:color w:val="000000" w:themeColor="text1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 w:cs="Times New Roman"/>
                      <w:b/>
                      <w:color w:val="000000" w:themeColor="text1"/>
                      <w:sz w:val="22"/>
                      <w:szCs w:val="22"/>
                    </w:rPr>
                    <w:t>CLINICAL SUPERVISOR</w:t>
                  </w:r>
                </w:p>
                <w:p w14:paraId="40A43AFD" w14:textId="77777777" w:rsidR="00546776" w:rsidRPr="0062508E" w:rsidRDefault="00546776" w:rsidP="00ED6486">
                  <w:pPr>
                    <w:spacing w:after="0" w:line="240" w:lineRule="auto"/>
                    <w:rPr>
                      <w:rFonts w:ascii="Palatino" w:hAnsi="Palatino" w:cs="Times New Roman"/>
                      <w:b/>
                      <w:color w:val="000000" w:themeColor="text1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 w:cs="Times New Roman"/>
                      <w:i/>
                      <w:color w:val="000000" w:themeColor="text1"/>
                      <w:sz w:val="22"/>
                      <w:szCs w:val="22"/>
                    </w:rPr>
                    <w:t xml:space="preserve">Worcester, MA, </w:t>
                  </w: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Sep 2016 – Dec 2017</w:t>
                  </w:r>
                </w:p>
                <w:p w14:paraId="7777E0B0" w14:textId="77777777" w:rsidR="00546776" w:rsidRPr="0062508E" w:rsidRDefault="00546776" w:rsidP="00ED6486"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0" w:line="240" w:lineRule="auto"/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Managed team of 5 counselors providing intensive in-home therapy for at-risk client families</w:t>
                  </w:r>
                </w:p>
                <w:p w14:paraId="4CF3A58A" w14:textId="2C6D959A" w:rsidR="00546776" w:rsidRPr="0062508E" w:rsidRDefault="00546776" w:rsidP="00ED6486"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0" w:line="240" w:lineRule="auto"/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Supervised clinical direction, treatment plans, and clinical documentation for caseload of 20</w:t>
                  </w:r>
                  <w:r w:rsidR="003573C5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+</w:t>
                  </w: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 families</w:t>
                  </w:r>
                </w:p>
                <w:p w14:paraId="3A2284A9" w14:textId="66BCF311" w:rsidR="00546776" w:rsidRPr="0062508E" w:rsidRDefault="00546776" w:rsidP="00ED6486"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0" w:line="240" w:lineRule="auto"/>
                    <w:ind w:left="364"/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Evaluated team performance, conducted staff</w:t>
                  </w:r>
                  <w:r w:rsidR="009309A7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reviews, and administered performance feedback</w:t>
                  </w:r>
                </w:p>
                <w:p w14:paraId="594825F4" w14:textId="18A1B2C3" w:rsidR="00546776" w:rsidRPr="0062508E" w:rsidRDefault="00546776" w:rsidP="00ED6486"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0" w:line="240" w:lineRule="auto"/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Implemented clinical training </w:t>
                  </w:r>
                  <w:r w:rsidR="00EB492F"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and </w:t>
                  </w:r>
                  <w:r w:rsidR="0062508E"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staff </w:t>
                  </w:r>
                  <w:r w:rsidR="00EB492F"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leadership coaching</w:t>
                  </w:r>
                </w:p>
                <w:p w14:paraId="4B180018" w14:textId="77777777" w:rsidR="00407EDC" w:rsidRPr="0062508E" w:rsidRDefault="00407EDC" w:rsidP="0062508E">
                  <w:pPr>
                    <w:spacing w:after="0" w:line="240" w:lineRule="auto"/>
                    <w:jc w:val="both"/>
                    <w:rPr>
                      <w:rFonts w:ascii="Palatino" w:hAnsi="Palatino" w:cs="Times New Roman"/>
                      <w:sz w:val="22"/>
                      <w:szCs w:val="22"/>
                    </w:rPr>
                  </w:pPr>
                </w:p>
                <w:p w14:paraId="72C87E8B" w14:textId="77777777" w:rsidR="00901293" w:rsidRPr="0062508E" w:rsidRDefault="00901293" w:rsidP="00934356">
                  <w:pPr>
                    <w:spacing w:after="0" w:line="240" w:lineRule="auto"/>
                    <w:rPr>
                      <w:rFonts w:ascii="Palatino" w:hAnsi="Palatino" w:cs="Times New Roman"/>
                      <w:b/>
                      <w:color w:val="000000" w:themeColor="text1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 w:cs="Times New Roman"/>
                      <w:b/>
                      <w:color w:val="000000" w:themeColor="text1"/>
                      <w:sz w:val="22"/>
                      <w:szCs w:val="22"/>
                    </w:rPr>
                    <w:t>M</w:t>
                  </w:r>
                  <w:r w:rsidR="0068139B" w:rsidRPr="0062508E">
                    <w:rPr>
                      <w:rFonts w:ascii="Palatino" w:hAnsi="Palatino" w:cs="Times New Roman"/>
                      <w:b/>
                      <w:color w:val="000000" w:themeColor="text1"/>
                      <w:sz w:val="22"/>
                      <w:szCs w:val="22"/>
                    </w:rPr>
                    <w:t>ASTER’S LEVEL CLINICIAN</w:t>
                  </w:r>
                </w:p>
                <w:p w14:paraId="10AB94EF" w14:textId="77777777" w:rsidR="00D50C9C" w:rsidRPr="0062508E" w:rsidRDefault="00546776" w:rsidP="00934356">
                  <w:pPr>
                    <w:spacing w:after="0" w:line="240" w:lineRule="auto"/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 w:cs="Times New Roman"/>
                      <w:i/>
                      <w:color w:val="000000" w:themeColor="text1"/>
                      <w:sz w:val="22"/>
                      <w:szCs w:val="22"/>
                    </w:rPr>
                    <w:t>Woburn, MA</w:t>
                  </w:r>
                  <w:r w:rsidRPr="0062508E">
                    <w:rPr>
                      <w:rFonts w:ascii="Palatino" w:hAnsi="Palatino" w:cs="Times New Roman"/>
                      <w:b/>
                      <w:color w:val="000000" w:themeColor="text1"/>
                      <w:sz w:val="22"/>
                      <w:szCs w:val="22"/>
                    </w:rPr>
                    <w:t xml:space="preserve">, </w:t>
                  </w: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Aug 2015 – Sep 2016</w:t>
                  </w:r>
                  <w:r w:rsidR="00D50C9C"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</w:p>
                <w:p w14:paraId="217D40CF" w14:textId="77777777" w:rsidR="00D50C9C" w:rsidRPr="0062508E" w:rsidRDefault="00D50C9C" w:rsidP="00934356"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0" w:line="240" w:lineRule="auto"/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Counseled at-risk youth and families using</w:t>
                  </w:r>
                  <w:r w:rsidR="00960A73"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 cognitive-based therapy and</w:t>
                  </w: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 trauma-informed clinical frameworks</w:t>
                  </w:r>
                </w:p>
                <w:p w14:paraId="5D2C1093" w14:textId="06D2501E" w:rsidR="00D50C9C" w:rsidRPr="0062508E" w:rsidRDefault="00D50C9C" w:rsidP="00934356"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0" w:line="240" w:lineRule="auto"/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Trained</w:t>
                  </w:r>
                  <w:r w:rsidR="00EB492F"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 novice</w:t>
                  </w: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 staff to work clinically with low-income, diverse</w:t>
                  </w:r>
                  <w:r w:rsidR="00F20B42"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="00833F50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client </w:t>
                  </w: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populations</w:t>
                  </w:r>
                </w:p>
                <w:p w14:paraId="7E84CD43" w14:textId="5D5B6E6A" w:rsidR="00D50C9C" w:rsidRPr="0062508E" w:rsidRDefault="00EB492F" w:rsidP="00934356"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0" w:line="240" w:lineRule="auto"/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Created </w:t>
                  </w:r>
                  <w:r w:rsidR="0062508E"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client </w:t>
                  </w: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treatment plans and</w:t>
                  </w:r>
                  <w:r w:rsidR="00D50C9C"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 psychosocial assessment</w:t>
                  </w:r>
                  <w:r w:rsidR="0062508E"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s</w:t>
                  </w:r>
                </w:p>
                <w:p w14:paraId="4CD866AD" w14:textId="7CFA0753" w:rsidR="00322D03" w:rsidRPr="00D43D8C" w:rsidRDefault="00D50C9C" w:rsidP="00D43D8C"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0" w:line="240" w:lineRule="auto"/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Managed on-call client crises via rapid assessment, de-escalation, and safety planning techniques</w:t>
                  </w:r>
                </w:p>
                <w:p w14:paraId="7B189845" w14:textId="77777777" w:rsidR="008E274B" w:rsidRDefault="008E274B" w:rsidP="00D00236">
                  <w:pPr>
                    <w:spacing w:after="0" w:line="240" w:lineRule="auto"/>
                    <w:jc w:val="both"/>
                    <w:rPr>
                      <w:rFonts w:ascii="Palatino" w:hAnsi="Palatino" w:cs="Times New Roman"/>
                      <w:b/>
                      <w:color w:val="000000" w:themeColor="text1"/>
                      <w:sz w:val="22"/>
                      <w:szCs w:val="22"/>
                    </w:rPr>
                  </w:pPr>
                </w:p>
                <w:p w14:paraId="636B7ACE" w14:textId="76AD8D74" w:rsidR="00407EDC" w:rsidRPr="0062508E" w:rsidRDefault="00AC12FE" w:rsidP="00D00236">
                  <w:pPr>
                    <w:spacing w:after="0" w:line="240" w:lineRule="auto"/>
                    <w:jc w:val="both"/>
                    <w:rPr>
                      <w:rFonts w:ascii="Palatino" w:hAnsi="Palatino" w:cs="Times New Roman"/>
                      <w:b/>
                      <w:color w:val="000000" w:themeColor="text1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 w:cs="Times New Roman"/>
                      <w:b/>
                      <w:color w:val="000000" w:themeColor="text1"/>
                      <w:sz w:val="22"/>
                      <w:szCs w:val="22"/>
                    </w:rPr>
                    <w:lastRenderedPageBreak/>
                    <w:t>TUFTS UNIVERSITY</w:t>
                  </w:r>
                </w:p>
                <w:p w14:paraId="2D5324AD" w14:textId="77777777" w:rsidR="00407EDC" w:rsidRPr="0062508E" w:rsidRDefault="00407EDC" w:rsidP="00AC12FE">
                  <w:pPr>
                    <w:spacing w:after="0" w:line="240" w:lineRule="auto"/>
                    <w:jc w:val="both"/>
                    <w:rPr>
                      <w:rFonts w:ascii="Palatino" w:hAnsi="Palatino" w:cs="Times New Roman"/>
                      <w:b/>
                      <w:color w:val="000000" w:themeColor="text1"/>
                      <w:sz w:val="22"/>
                      <w:szCs w:val="22"/>
                    </w:rPr>
                  </w:pPr>
                </w:p>
                <w:p w14:paraId="69B2D3A4" w14:textId="77777777" w:rsidR="003015D1" w:rsidRPr="0062508E" w:rsidRDefault="00AC12FE" w:rsidP="00934356">
                  <w:pPr>
                    <w:spacing w:after="0" w:line="240" w:lineRule="auto"/>
                    <w:rPr>
                      <w:rFonts w:ascii="Palatino" w:hAnsi="Palatino" w:cs="Times New Roman"/>
                      <w:b/>
                      <w:color w:val="000000" w:themeColor="text1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 w:cs="Times New Roman"/>
                      <w:b/>
                      <w:color w:val="000000" w:themeColor="text1"/>
                      <w:sz w:val="22"/>
                      <w:szCs w:val="22"/>
                    </w:rPr>
                    <w:t>ASS</w:t>
                  </w:r>
                  <w:r w:rsidR="003015D1" w:rsidRPr="0062508E">
                    <w:rPr>
                      <w:rFonts w:ascii="Palatino" w:hAnsi="Palatino" w:cs="Times New Roman"/>
                      <w:b/>
                      <w:color w:val="000000" w:themeColor="text1"/>
                      <w:sz w:val="22"/>
                      <w:szCs w:val="22"/>
                    </w:rPr>
                    <w:t xml:space="preserve">ISTANT </w:t>
                  </w:r>
                  <w:r w:rsidRPr="0062508E">
                    <w:rPr>
                      <w:rFonts w:ascii="Palatino" w:hAnsi="Palatino" w:cs="Times New Roman"/>
                      <w:b/>
                      <w:color w:val="000000" w:themeColor="text1"/>
                      <w:sz w:val="22"/>
                      <w:szCs w:val="22"/>
                    </w:rPr>
                    <w:t>TEACHER</w:t>
                  </w:r>
                  <w:r w:rsidR="003015D1" w:rsidRPr="0062508E">
                    <w:rPr>
                      <w:rFonts w:ascii="Palatino" w:hAnsi="Palatino" w:cs="Times New Roman"/>
                      <w:b/>
                      <w:color w:val="000000" w:themeColor="text1"/>
                      <w:sz w:val="22"/>
                      <w:szCs w:val="22"/>
                    </w:rPr>
                    <w:t>,</w:t>
                  </w:r>
                </w:p>
                <w:p w14:paraId="0C6E2FC5" w14:textId="681E9D36" w:rsidR="00AC12FE" w:rsidRPr="0062508E" w:rsidRDefault="00AC12FE" w:rsidP="00934356">
                  <w:pPr>
                    <w:spacing w:after="0" w:line="240" w:lineRule="auto"/>
                    <w:rPr>
                      <w:rFonts w:ascii="Palatino" w:hAnsi="Palatino" w:cs="Times New Roman"/>
                      <w:b/>
                      <w:color w:val="000000" w:themeColor="text1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 w:cs="Times New Roman"/>
                      <w:b/>
                      <w:color w:val="000000" w:themeColor="text1"/>
                      <w:sz w:val="22"/>
                      <w:szCs w:val="22"/>
                    </w:rPr>
                    <w:t>ELIOT-PEARSON CH</w:t>
                  </w:r>
                  <w:r w:rsidR="008E1391" w:rsidRPr="0062508E">
                    <w:rPr>
                      <w:rFonts w:ascii="Palatino" w:hAnsi="Palatino" w:cs="Times New Roman"/>
                      <w:b/>
                      <w:color w:val="000000" w:themeColor="text1"/>
                      <w:sz w:val="22"/>
                      <w:szCs w:val="22"/>
                    </w:rPr>
                    <w:t>I</w:t>
                  </w:r>
                  <w:r w:rsidRPr="0062508E">
                    <w:rPr>
                      <w:rFonts w:ascii="Palatino" w:hAnsi="Palatino" w:cs="Times New Roman"/>
                      <w:b/>
                      <w:color w:val="000000" w:themeColor="text1"/>
                      <w:sz w:val="22"/>
                      <w:szCs w:val="22"/>
                    </w:rPr>
                    <w:t>LDREN’S SCHOOL</w:t>
                  </w:r>
                </w:p>
                <w:p w14:paraId="7A2B4F56" w14:textId="77777777" w:rsidR="00AC12FE" w:rsidRPr="0062508E" w:rsidRDefault="00AC12FE" w:rsidP="00934356">
                  <w:pPr>
                    <w:spacing w:after="0" w:line="240" w:lineRule="auto"/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 w:cs="Times New Roman"/>
                      <w:i/>
                      <w:color w:val="000000" w:themeColor="text1"/>
                      <w:sz w:val="22"/>
                      <w:szCs w:val="22"/>
                    </w:rPr>
                    <w:t>Medford, MA</w:t>
                  </w:r>
                  <w:r w:rsidR="00596DB5" w:rsidRPr="0062508E">
                    <w:rPr>
                      <w:rFonts w:ascii="Palatino" w:hAnsi="Palatino" w:cs="Times New Roman"/>
                      <w:i/>
                      <w:color w:val="000000" w:themeColor="text1"/>
                      <w:sz w:val="22"/>
                      <w:szCs w:val="22"/>
                    </w:rPr>
                    <w:t>,</w:t>
                  </w:r>
                  <w:r w:rsidRPr="0062508E">
                    <w:rPr>
                      <w:rFonts w:ascii="Palatino" w:hAnsi="Palatino" w:cs="Times New Roman"/>
                      <w:i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Aug 2013 – Jun 2014</w:t>
                  </w:r>
                </w:p>
                <w:p w14:paraId="6A8F8DFA" w14:textId="7E1EB464" w:rsidR="00AC12FE" w:rsidRPr="0062508E" w:rsidRDefault="00AC12FE" w:rsidP="00934356"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0" w:line="240" w:lineRule="auto"/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Implemented a play and community-based curriculum for </w:t>
                  </w:r>
                  <w:r w:rsidR="00833F50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preschool and elementary </w:t>
                  </w: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students</w:t>
                  </w:r>
                </w:p>
                <w:p w14:paraId="204693DA" w14:textId="5C68EF2D" w:rsidR="00AC12FE" w:rsidRPr="0062508E" w:rsidRDefault="00AC12FE" w:rsidP="00934356"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0" w:line="240" w:lineRule="auto"/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Taught pre-literacy, math, and social skills, implementing social emotional learning activities and lesson plan</w:t>
                  </w:r>
                  <w:r w:rsidR="00833F50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ning</w:t>
                  </w:r>
                </w:p>
                <w:p w14:paraId="5857A8B2" w14:textId="3C913E17" w:rsidR="005F0111" w:rsidRPr="008E274B" w:rsidRDefault="00AC12FE" w:rsidP="008E274B"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0" w:line="240" w:lineRule="auto"/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Applied </w:t>
                  </w:r>
                  <w:r w:rsidR="00833F50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strategies for student developmental growth</w:t>
                  </w:r>
                </w:p>
                <w:p w14:paraId="13DECBB9" w14:textId="0C1FDFF7" w:rsidR="00934356" w:rsidRDefault="00934356" w:rsidP="00270EA4">
                  <w:pPr>
                    <w:spacing w:after="0" w:line="240" w:lineRule="auto"/>
                    <w:jc w:val="both"/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</w:p>
                <w:p w14:paraId="3DDFB03E" w14:textId="77777777" w:rsidR="00F321E1" w:rsidRPr="0062508E" w:rsidRDefault="00F321E1" w:rsidP="00270EA4">
                  <w:pPr>
                    <w:spacing w:after="0" w:line="240" w:lineRule="auto"/>
                    <w:jc w:val="both"/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</w:p>
                <w:p w14:paraId="35EF8F7A" w14:textId="77777777" w:rsidR="005F0111" w:rsidRPr="0062508E" w:rsidRDefault="005F0111" w:rsidP="00934356">
                  <w:pPr>
                    <w:spacing w:after="0" w:line="240" w:lineRule="auto"/>
                    <w:rPr>
                      <w:rFonts w:ascii="Palatino" w:hAnsi="Palatino" w:cs="Times New Roman"/>
                      <w:b/>
                      <w:color w:val="000000" w:themeColor="text1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 w:cs="Times New Roman"/>
                      <w:b/>
                      <w:color w:val="000000" w:themeColor="text1"/>
                      <w:sz w:val="22"/>
                      <w:szCs w:val="22"/>
                    </w:rPr>
                    <w:t>COMMUNITY BASED ACUTE TREATMENT INTERN</w:t>
                  </w:r>
                </w:p>
                <w:p w14:paraId="42601ADB" w14:textId="77777777" w:rsidR="005F0111" w:rsidRPr="0062508E" w:rsidRDefault="005F0111" w:rsidP="00934356">
                  <w:pPr>
                    <w:spacing w:after="0" w:line="240" w:lineRule="auto"/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 w:cs="Times New Roman"/>
                      <w:i/>
                      <w:color w:val="000000" w:themeColor="text1"/>
                      <w:sz w:val="22"/>
                      <w:szCs w:val="22"/>
                    </w:rPr>
                    <w:t>The Walker School Affiliate in Needham, MA Spring 2015</w:t>
                  </w:r>
                </w:p>
                <w:p w14:paraId="7BF30DBC" w14:textId="5C1A8A0B" w:rsidR="005F0111" w:rsidRPr="0062508E" w:rsidRDefault="005F0111" w:rsidP="00934356"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0" w:line="240" w:lineRule="auto"/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Led group therapy sessions for </w:t>
                  </w:r>
                  <w:r w:rsidR="00FC6A6B"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youth</w:t>
                  </w: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 (ages 3-13) under short-term crisis</w:t>
                  </w:r>
                  <w:r w:rsidR="00FA57F3"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/acute treatment </w:t>
                  </w: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residential care</w:t>
                  </w:r>
                </w:p>
                <w:p w14:paraId="413B2ADC" w14:textId="140E9BAC" w:rsidR="00934356" w:rsidRPr="008E274B" w:rsidRDefault="005F0111" w:rsidP="008E274B"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0" w:line="240" w:lineRule="auto"/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Designed social skills curriculum</w:t>
                  </w:r>
                  <w:r w:rsidR="00FA57F3"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="00FC6A6B"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for cap</w:t>
                  </w:r>
                  <w:r w:rsidR="0074591D"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s</w:t>
                  </w:r>
                  <w:r w:rsidR="00FC6A6B"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tone project</w:t>
                  </w:r>
                  <w:r w:rsidR="008E274B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 targeting needs of children on the therapeutic milieu</w:t>
                  </w:r>
                </w:p>
                <w:p w14:paraId="15329750" w14:textId="76A8D3B0" w:rsidR="008E274B" w:rsidRDefault="008E274B" w:rsidP="00934356">
                  <w:pPr>
                    <w:spacing w:after="0" w:line="240" w:lineRule="auto"/>
                    <w:jc w:val="both"/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</w:p>
                <w:p w14:paraId="45CE0844" w14:textId="77777777" w:rsidR="00F321E1" w:rsidRPr="0062508E" w:rsidRDefault="00F321E1" w:rsidP="00934356">
                  <w:pPr>
                    <w:spacing w:after="0" w:line="240" w:lineRule="auto"/>
                    <w:jc w:val="both"/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</w:p>
                <w:p w14:paraId="02ABE417" w14:textId="77777777" w:rsidR="0028479D" w:rsidRPr="0062508E" w:rsidRDefault="009A0029" w:rsidP="00934356">
                  <w:pPr>
                    <w:spacing w:after="0" w:line="240" w:lineRule="auto"/>
                    <w:rPr>
                      <w:rFonts w:ascii="Palatino" w:hAnsi="Palatino" w:cs="Times New Roman"/>
                      <w:b/>
                      <w:color w:val="000000" w:themeColor="text1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 w:cs="Times New Roman"/>
                      <w:b/>
                      <w:color w:val="000000" w:themeColor="text1"/>
                      <w:sz w:val="22"/>
                      <w:szCs w:val="22"/>
                    </w:rPr>
                    <w:t xml:space="preserve">GRADUATE </w:t>
                  </w:r>
                  <w:r w:rsidR="0028479D" w:rsidRPr="0062508E">
                    <w:rPr>
                      <w:rFonts w:ascii="Palatino" w:hAnsi="Palatino" w:cs="Times New Roman"/>
                      <w:b/>
                      <w:color w:val="000000" w:themeColor="text1"/>
                      <w:sz w:val="22"/>
                      <w:szCs w:val="22"/>
                    </w:rPr>
                    <w:t>TEACHING ASSISTANT</w:t>
                  </w:r>
                </w:p>
                <w:p w14:paraId="1759EEBF" w14:textId="77777777" w:rsidR="0028479D" w:rsidRPr="0062508E" w:rsidRDefault="0028479D" w:rsidP="00934356">
                  <w:pPr>
                    <w:spacing w:after="0" w:line="240" w:lineRule="auto"/>
                    <w:rPr>
                      <w:rFonts w:ascii="Palatino" w:hAnsi="Palatino" w:cs="Times New Roman"/>
                      <w:i/>
                      <w:color w:val="000000" w:themeColor="text1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 w:cs="Times New Roman"/>
                      <w:i/>
                      <w:color w:val="000000" w:themeColor="text1"/>
                      <w:sz w:val="22"/>
                      <w:szCs w:val="22"/>
                    </w:rPr>
                    <w:t>Medford, MA, Fall 2014</w:t>
                  </w:r>
                </w:p>
                <w:p w14:paraId="7028C531" w14:textId="37FAB849" w:rsidR="0028479D" w:rsidRPr="0062508E" w:rsidRDefault="0028479D" w:rsidP="00934356"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0" w:line="240" w:lineRule="auto"/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Taught weekly recitations </w:t>
                  </w:r>
                  <w:r w:rsidR="009D20D2"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to</w:t>
                  </w: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 45 </w:t>
                  </w:r>
                  <w:r w:rsidR="009D20D2"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undergraduates</w:t>
                  </w:r>
                  <w:r w:rsidR="00FD69DC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 in Child and Human Development</w:t>
                  </w:r>
                </w:p>
                <w:p w14:paraId="6721D54B" w14:textId="77777777" w:rsidR="0028479D" w:rsidRPr="0062508E" w:rsidRDefault="0028479D" w:rsidP="00934356"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0" w:line="240" w:lineRule="auto"/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Collaborated with team to create exams, instructional tools, observation protocols, and teacher evaluations</w:t>
                  </w:r>
                </w:p>
                <w:p w14:paraId="18009F0D" w14:textId="47CBEFF7" w:rsidR="00407EDC" w:rsidRPr="0062508E" w:rsidRDefault="0028479D" w:rsidP="00934356"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0" w:line="240" w:lineRule="auto"/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Coordinated with academic services fo</w:t>
                  </w:r>
                  <w:r w:rsidR="00660B44"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r</w:t>
                  </w: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 test</w:t>
                  </w:r>
                  <w:r w:rsidR="00754F68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accommodations</w:t>
                  </w:r>
                </w:p>
                <w:p w14:paraId="4AC65937" w14:textId="365977C3" w:rsidR="00D43D8C" w:rsidRDefault="00D43D8C" w:rsidP="00D43D8C">
                  <w:pPr>
                    <w:pStyle w:val="ListParagraph"/>
                    <w:spacing w:before="0" w:after="0" w:line="240" w:lineRule="auto"/>
                    <w:ind w:left="0"/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</w:p>
                <w:p w14:paraId="21543315" w14:textId="77777777" w:rsidR="00D43D8C" w:rsidRPr="0062508E" w:rsidRDefault="00D43D8C" w:rsidP="00D43D8C">
                  <w:pPr>
                    <w:pStyle w:val="ListParagraph"/>
                    <w:spacing w:before="0" w:after="0" w:line="240" w:lineRule="auto"/>
                    <w:ind w:left="0"/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</w:p>
                <w:p w14:paraId="0C4C2B4C" w14:textId="617D9E71" w:rsidR="00660B44" w:rsidRPr="0062508E" w:rsidRDefault="00660B44" w:rsidP="00934356">
                  <w:pPr>
                    <w:spacing w:before="100" w:after="20" w:line="240" w:lineRule="auto"/>
                    <w:jc w:val="both"/>
                    <w:rPr>
                      <w:rFonts w:ascii="Palatino" w:hAnsi="Palatino" w:cs="Times New Roman"/>
                      <w:b/>
                      <w:color w:val="000000" w:themeColor="text1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 w:cs="Times New Roman"/>
                      <w:b/>
                      <w:color w:val="000000" w:themeColor="text1"/>
                      <w:sz w:val="22"/>
                      <w:szCs w:val="22"/>
                    </w:rPr>
                    <w:t>AMERICORPS</w:t>
                  </w:r>
                </w:p>
                <w:p w14:paraId="2B344CF0" w14:textId="77777777" w:rsidR="00934356" w:rsidRPr="0062508E" w:rsidRDefault="00934356" w:rsidP="00D43D8C">
                  <w:pPr>
                    <w:spacing w:after="0" w:line="240" w:lineRule="auto"/>
                    <w:jc w:val="both"/>
                    <w:rPr>
                      <w:rFonts w:ascii="Palatino" w:hAnsi="Palatino" w:cs="Times New Roman"/>
                      <w:b/>
                      <w:color w:val="000000" w:themeColor="text1"/>
                      <w:sz w:val="22"/>
                      <w:szCs w:val="22"/>
                    </w:rPr>
                  </w:pPr>
                </w:p>
                <w:p w14:paraId="6125AD8B" w14:textId="77777777" w:rsidR="00660B44" w:rsidRPr="0062508E" w:rsidRDefault="00660B44" w:rsidP="00934356">
                  <w:pPr>
                    <w:spacing w:after="0" w:line="240" w:lineRule="auto"/>
                    <w:rPr>
                      <w:rFonts w:ascii="Palatino" w:hAnsi="Palatino" w:cs="Times New Roman"/>
                      <w:b/>
                      <w:color w:val="000000" w:themeColor="text1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 w:cs="Times New Roman"/>
                      <w:b/>
                      <w:color w:val="000000" w:themeColor="text1"/>
                      <w:sz w:val="22"/>
                      <w:szCs w:val="22"/>
                    </w:rPr>
                    <w:t>CHARTER SCHOOL NETWORK</w:t>
                  </w:r>
                  <w:r w:rsidR="005F0111" w:rsidRPr="0062508E">
                    <w:rPr>
                      <w:rFonts w:ascii="Palatino" w:hAnsi="Palatino" w:cs="Times New Roman"/>
                      <w:b/>
                      <w:color w:val="000000" w:themeColor="text1"/>
                      <w:sz w:val="22"/>
                      <w:szCs w:val="22"/>
                    </w:rPr>
                    <w:t>S</w:t>
                  </w:r>
                  <w:r w:rsidRPr="0062508E">
                    <w:rPr>
                      <w:rFonts w:ascii="Palatino" w:hAnsi="Palatino" w:cs="Times New Roman"/>
                      <w:b/>
                      <w:color w:val="000000" w:themeColor="text1"/>
                      <w:sz w:val="22"/>
                      <w:szCs w:val="22"/>
                    </w:rPr>
                    <w:t xml:space="preserve"> TEACHER</w:t>
                  </w:r>
                </w:p>
                <w:p w14:paraId="7D7F8A67" w14:textId="77777777" w:rsidR="00660B44" w:rsidRPr="0062508E" w:rsidRDefault="00660B44" w:rsidP="00934356">
                  <w:pPr>
                    <w:spacing w:after="0" w:line="240" w:lineRule="auto"/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 w:cs="Times New Roman"/>
                      <w:i/>
                      <w:color w:val="000000" w:themeColor="text1"/>
                      <w:sz w:val="22"/>
                      <w:szCs w:val="22"/>
                    </w:rPr>
                    <w:t>Providence, RI</w:t>
                  </w: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, Aug 2011 – Jun 2013</w:t>
                  </w:r>
                </w:p>
                <w:p w14:paraId="20ED9A9D" w14:textId="266EC80C" w:rsidR="00660B44" w:rsidRPr="0062508E" w:rsidRDefault="00754F68" w:rsidP="00934356"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0" w:line="240" w:lineRule="auto"/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Led individual and group instruction for </w:t>
                  </w:r>
                  <w:r w:rsidR="00660B44"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low income and dual-language learning students</w:t>
                  </w:r>
                  <w:r w:rsidR="00CD6D43"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 in 3 charter schools (K-12)</w:t>
                  </w:r>
                </w:p>
                <w:p w14:paraId="565142FD" w14:textId="697C68FE" w:rsidR="00660B44" w:rsidRPr="0062508E" w:rsidRDefault="00526BF8" w:rsidP="00934356"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0" w:line="240" w:lineRule="auto"/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Created</w:t>
                  </w:r>
                  <w:r w:rsidR="00660B44"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="0074591D"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equity practices</w:t>
                  </w:r>
                  <w:r w:rsidR="00660B44"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 and personalized learning plans</w:t>
                  </w:r>
                </w:p>
                <w:p w14:paraId="0683C878" w14:textId="529EED4C" w:rsidR="00660B44" w:rsidRPr="0062508E" w:rsidRDefault="00660B44" w:rsidP="00934356"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0" w:line="240" w:lineRule="auto"/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Designed</w:t>
                  </w:r>
                  <w:r w:rsidR="00526BF8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 and led </w:t>
                  </w: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afterschool </w:t>
                  </w:r>
                  <w:r w:rsidR="0074591D"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enrichment </w:t>
                  </w: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programming</w:t>
                  </w:r>
                  <w:r w:rsidR="00533F8D"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</w:p>
                <w:p w14:paraId="08AE4DEF" w14:textId="5EFB8780" w:rsidR="00D43D8C" w:rsidRPr="00D43D8C" w:rsidRDefault="00D14C78" w:rsidP="00D43D8C"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0" w:line="240" w:lineRule="auto"/>
                    <w:jc w:val="both"/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Facilitated social justice conversations, community outreach activities, and civic engagement programs</w:t>
                  </w:r>
                </w:p>
              </w:tc>
            </w:tr>
            <w:tr w:rsidR="008F6337" w:rsidRPr="0062508E" w14:paraId="65781677" w14:textId="77777777" w:rsidTr="00F321E1">
              <w:trPr>
                <w:trHeight w:val="80"/>
              </w:trPr>
              <w:tc>
                <w:tcPr>
                  <w:tcW w:w="6684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1FDEBD59" w14:textId="77777777" w:rsidR="008F6337" w:rsidRPr="0062508E" w:rsidRDefault="008F2EDC" w:rsidP="003015D1">
                  <w:pPr>
                    <w:pStyle w:val="Heading2"/>
                    <w:spacing w:line="240" w:lineRule="auto"/>
                    <w:rPr>
                      <w:rFonts w:ascii="Palatino" w:hAnsi="Palatino" w:cs="Times New Roman"/>
                      <w:sz w:val="28"/>
                      <w:szCs w:val="28"/>
                    </w:rPr>
                  </w:pPr>
                  <w:sdt>
                    <w:sdtPr>
                      <w:rPr>
                        <w:rFonts w:ascii="Palatino" w:hAnsi="Palatino" w:cs="Times New Roman"/>
                        <w:sz w:val="28"/>
                        <w:szCs w:val="28"/>
                      </w:rPr>
                      <w:alias w:val="Education:"/>
                      <w:tag w:val="Education:"/>
                      <w:id w:val="1349516922"/>
                      <w:placeholder>
                        <w:docPart w:val="57C9A48D45DF8E42A6EAD2368C001C7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62508E">
                        <w:rPr>
                          <w:rFonts w:ascii="Palatino" w:hAnsi="Palatino" w:cs="Times New Roman"/>
                          <w:sz w:val="28"/>
                          <w:szCs w:val="28"/>
                        </w:rPr>
                        <w:t>Education</w:t>
                      </w:r>
                    </w:sdtContent>
                  </w:sdt>
                </w:p>
                <w:p w14:paraId="3F12C637" w14:textId="77777777" w:rsidR="007B2F5C" w:rsidRPr="0062508E" w:rsidRDefault="00170E30" w:rsidP="003015D1">
                  <w:pPr>
                    <w:pStyle w:val="Heading4"/>
                    <w:spacing w:line="240" w:lineRule="auto"/>
                    <w:rPr>
                      <w:rFonts w:ascii="Palatino" w:hAnsi="Palatino" w:cs="Times New Roman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M.A. Child Study and Human Development / 2015</w:t>
                  </w:r>
                </w:p>
                <w:p w14:paraId="4E4AFF60" w14:textId="77777777" w:rsidR="007B2F5C" w:rsidRPr="0062508E" w:rsidRDefault="00170E30" w:rsidP="003015D1">
                  <w:pPr>
                    <w:pStyle w:val="Heading5"/>
                    <w:spacing w:line="240" w:lineRule="auto"/>
                    <w:rPr>
                      <w:rFonts w:ascii="Palatino" w:hAnsi="Palatino" w:cs="Times New Roman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 w:cs="Times New Roman"/>
                      <w:sz w:val="22"/>
                      <w:szCs w:val="22"/>
                    </w:rPr>
                    <w:t>Tufts University</w:t>
                  </w:r>
                </w:p>
                <w:p w14:paraId="2E33E616" w14:textId="2CE8ABE7" w:rsidR="00170E30" w:rsidRPr="0062508E" w:rsidRDefault="00170E30" w:rsidP="003015D1">
                  <w:pPr>
                    <w:spacing w:after="0" w:line="240" w:lineRule="auto"/>
                    <w:ind w:firstLine="450"/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Clinical Developmental Health </w:t>
                  </w:r>
                  <w:r w:rsidR="00F50E6F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&amp;</w:t>
                  </w: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 xml:space="preserve"> Psychology Concentration</w:t>
                  </w:r>
                </w:p>
                <w:p w14:paraId="180E962A" w14:textId="77777777" w:rsidR="00170E30" w:rsidRPr="0062508E" w:rsidRDefault="00170E30" w:rsidP="007E4516">
                  <w:pPr>
                    <w:pStyle w:val="Heading4"/>
                    <w:spacing w:line="240" w:lineRule="auto"/>
                    <w:rPr>
                      <w:rFonts w:ascii="Palatino" w:hAnsi="Palatino" w:cs="Times New Roman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B.A. Psychology / 2011</w:t>
                  </w:r>
                </w:p>
                <w:p w14:paraId="02A37745" w14:textId="77777777" w:rsidR="00170E30" w:rsidRPr="0062508E" w:rsidRDefault="00170E30" w:rsidP="007E4516">
                  <w:pPr>
                    <w:pStyle w:val="Heading5"/>
                    <w:spacing w:line="240" w:lineRule="auto"/>
                    <w:rPr>
                      <w:rFonts w:ascii="Palatino" w:hAnsi="Palatino" w:cs="Times New Roman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 w:cs="Times New Roman"/>
                      <w:sz w:val="22"/>
                      <w:szCs w:val="22"/>
                    </w:rPr>
                    <w:t>Providence College</w:t>
                  </w:r>
                </w:p>
                <w:p w14:paraId="54233369" w14:textId="77777777" w:rsidR="0008058F" w:rsidRPr="0062508E" w:rsidRDefault="00170E30" w:rsidP="0008058F">
                  <w:pPr>
                    <w:spacing w:after="0" w:line="240" w:lineRule="auto"/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</w:pPr>
                  <w:r w:rsidRPr="0062508E">
                    <w:rPr>
                      <w:rFonts w:ascii="Palatino" w:hAnsi="Palatino" w:cs="Times New Roman"/>
                      <w:color w:val="000000" w:themeColor="text1"/>
                      <w:sz w:val="22"/>
                      <w:szCs w:val="22"/>
                    </w:rPr>
                    <w:t>Minors: Writing, Women’s Studies</w:t>
                  </w:r>
                </w:p>
              </w:tc>
            </w:tr>
          </w:tbl>
          <w:p w14:paraId="4B02C379" w14:textId="77777777" w:rsidR="008F6337" w:rsidRPr="0062508E" w:rsidRDefault="008F6337" w:rsidP="003856C9">
            <w:pPr>
              <w:rPr>
                <w:rFonts w:ascii="Palatino" w:hAnsi="Palatino" w:cs="Times New Roman"/>
                <w:sz w:val="22"/>
                <w:szCs w:val="22"/>
              </w:rPr>
            </w:pPr>
          </w:p>
        </w:tc>
        <w:bookmarkStart w:id="0" w:name="_GoBack"/>
        <w:bookmarkEnd w:id="0"/>
      </w:tr>
    </w:tbl>
    <w:p w14:paraId="7B606750" w14:textId="77777777" w:rsidR="00930E5B" w:rsidRPr="00930E5B" w:rsidRDefault="00930E5B" w:rsidP="00754F68">
      <w:pPr>
        <w:jc w:val="both"/>
      </w:pPr>
    </w:p>
    <w:sectPr w:rsidR="00930E5B" w:rsidRPr="00930E5B" w:rsidSect="00322D03">
      <w:footerReference w:type="default" r:id="rId8"/>
      <w:headerReference w:type="first" r:id="rId9"/>
      <w:footerReference w:type="first" r:id="rId10"/>
      <w:pgSz w:w="12240" w:h="15840"/>
      <w:pgMar w:top="864" w:right="864" w:bottom="864" w:left="864" w:header="1397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4784D" w14:textId="77777777" w:rsidR="008F2EDC" w:rsidRDefault="008F2EDC" w:rsidP="003856C9">
      <w:pPr>
        <w:spacing w:after="0" w:line="240" w:lineRule="auto"/>
      </w:pPr>
      <w:r>
        <w:separator/>
      </w:r>
    </w:p>
  </w:endnote>
  <w:endnote w:type="continuationSeparator" w:id="0">
    <w:p w14:paraId="203E06D2" w14:textId="77777777" w:rsidR="008F2EDC" w:rsidRDefault="008F2EDC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iragino Sans W2">
    <w:panose1 w:val="020B0300000000000000"/>
    <w:charset w:val="80"/>
    <w:family w:val="swiss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F15C5" w14:textId="77777777" w:rsidR="004D7332" w:rsidRDefault="004C4D2B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29AED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5BDA410F" wp14:editId="5EFECF0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A45B552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E030A" w14:textId="77777777" w:rsidR="008F2EDC" w:rsidRDefault="008F2EDC" w:rsidP="003856C9">
      <w:pPr>
        <w:spacing w:after="0" w:line="240" w:lineRule="auto"/>
      </w:pPr>
      <w:r>
        <w:separator/>
      </w:r>
    </w:p>
  </w:footnote>
  <w:footnote w:type="continuationSeparator" w:id="0">
    <w:p w14:paraId="415E16E2" w14:textId="77777777" w:rsidR="008F2EDC" w:rsidRDefault="008F2EDC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2F52B" w14:textId="77777777" w:rsidR="00DC79BB" w:rsidRDefault="00DC79BB" w:rsidP="000D5F1E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B1369"/>
    <w:multiLevelType w:val="hybridMultilevel"/>
    <w:tmpl w:val="D1A6642A"/>
    <w:lvl w:ilvl="0" w:tplc="E71E0F5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700D54"/>
    <w:multiLevelType w:val="hybridMultilevel"/>
    <w:tmpl w:val="00DA1428"/>
    <w:lvl w:ilvl="0" w:tplc="C6E25156">
      <w:numFmt w:val="bullet"/>
      <w:lvlText w:val="-"/>
      <w:lvlJc w:val="left"/>
      <w:pPr>
        <w:ind w:left="1080" w:hanging="360"/>
      </w:pPr>
      <w:rPr>
        <w:rFonts w:ascii="Times" w:eastAsiaTheme="minorHAnsi" w:hAnsi="Time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744558"/>
    <w:multiLevelType w:val="hybridMultilevel"/>
    <w:tmpl w:val="2DF46888"/>
    <w:lvl w:ilvl="0" w:tplc="2BB4F0BE">
      <w:numFmt w:val="bullet"/>
      <w:lvlText w:val="-"/>
      <w:lvlJc w:val="left"/>
      <w:pPr>
        <w:ind w:left="36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2C3549"/>
    <w:multiLevelType w:val="hybridMultilevel"/>
    <w:tmpl w:val="B7C211CE"/>
    <w:lvl w:ilvl="0" w:tplc="C6E25156">
      <w:numFmt w:val="bullet"/>
      <w:lvlText w:val="-"/>
      <w:lvlJc w:val="left"/>
      <w:pPr>
        <w:ind w:left="360" w:hanging="360"/>
      </w:pPr>
      <w:rPr>
        <w:rFonts w:ascii="Times" w:eastAsiaTheme="minorHAnsi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93"/>
    <w:rsid w:val="0000185A"/>
    <w:rsid w:val="000067D7"/>
    <w:rsid w:val="00025610"/>
    <w:rsid w:val="000468C9"/>
    <w:rsid w:val="00052BE1"/>
    <w:rsid w:val="000659F2"/>
    <w:rsid w:val="0007183D"/>
    <w:rsid w:val="0007412A"/>
    <w:rsid w:val="00076600"/>
    <w:rsid w:val="0008058F"/>
    <w:rsid w:val="00082E19"/>
    <w:rsid w:val="00086B4E"/>
    <w:rsid w:val="00093A54"/>
    <w:rsid w:val="000A3333"/>
    <w:rsid w:val="000C7FBE"/>
    <w:rsid w:val="000D18A4"/>
    <w:rsid w:val="000D5AA8"/>
    <w:rsid w:val="000D5F1E"/>
    <w:rsid w:val="000E06FE"/>
    <w:rsid w:val="0010199E"/>
    <w:rsid w:val="00103617"/>
    <w:rsid w:val="00112F63"/>
    <w:rsid w:val="00153522"/>
    <w:rsid w:val="00170E30"/>
    <w:rsid w:val="001765FE"/>
    <w:rsid w:val="00177FB4"/>
    <w:rsid w:val="0018121D"/>
    <w:rsid w:val="0019561F"/>
    <w:rsid w:val="001A21D5"/>
    <w:rsid w:val="001B32D2"/>
    <w:rsid w:val="001B5A95"/>
    <w:rsid w:val="001F5452"/>
    <w:rsid w:val="00214A5E"/>
    <w:rsid w:val="00233C72"/>
    <w:rsid w:val="0025502E"/>
    <w:rsid w:val="0025706A"/>
    <w:rsid w:val="00263884"/>
    <w:rsid w:val="00270EA4"/>
    <w:rsid w:val="0028479D"/>
    <w:rsid w:val="00293B83"/>
    <w:rsid w:val="002A3621"/>
    <w:rsid w:val="002A561A"/>
    <w:rsid w:val="002B3890"/>
    <w:rsid w:val="002B7747"/>
    <w:rsid w:val="002C77B9"/>
    <w:rsid w:val="002D32F6"/>
    <w:rsid w:val="002E241B"/>
    <w:rsid w:val="002E4642"/>
    <w:rsid w:val="002E683B"/>
    <w:rsid w:val="002F485A"/>
    <w:rsid w:val="003015D1"/>
    <w:rsid w:val="003053D9"/>
    <w:rsid w:val="003069A8"/>
    <w:rsid w:val="00311AD5"/>
    <w:rsid w:val="003130B5"/>
    <w:rsid w:val="003135ED"/>
    <w:rsid w:val="00322D03"/>
    <w:rsid w:val="00354A3F"/>
    <w:rsid w:val="0035650C"/>
    <w:rsid w:val="003573C5"/>
    <w:rsid w:val="003856C9"/>
    <w:rsid w:val="00392516"/>
    <w:rsid w:val="00396369"/>
    <w:rsid w:val="003A3D69"/>
    <w:rsid w:val="003B41DB"/>
    <w:rsid w:val="003C0CB6"/>
    <w:rsid w:val="003D3624"/>
    <w:rsid w:val="003D37FC"/>
    <w:rsid w:val="003E15F2"/>
    <w:rsid w:val="003F15DD"/>
    <w:rsid w:val="003F4D31"/>
    <w:rsid w:val="00405CD2"/>
    <w:rsid w:val="00407EDC"/>
    <w:rsid w:val="004201C2"/>
    <w:rsid w:val="004209D7"/>
    <w:rsid w:val="0043426C"/>
    <w:rsid w:val="004346CE"/>
    <w:rsid w:val="00441EB9"/>
    <w:rsid w:val="00443BD9"/>
    <w:rsid w:val="00463463"/>
    <w:rsid w:val="00473EF8"/>
    <w:rsid w:val="004760E5"/>
    <w:rsid w:val="004916FF"/>
    <w:rsid w:val="004A35BE"/>
    <w:rsid w:val="004A665E"/>
    <w:rsid w:val="004B17FA"/>
    <w:rsid w:val="004C4D2B"/>
    <w:rsid w:val="004D22BB"/>
    <w:rsid w:val="004D7332"/>
    <w:rsid w:val="005152F2"/>
    <w:rsid w:val="00517D47"/>
    <w:rsid w:val="00526BF8"/>
    <w:rsid w:val="00533F8D"/>
    <w:rsid w:val="00534E4E"/>
    <w:rsid w:val="00540EC7"/>
    <w:rsid w:val="00546776"/>
    <w:rsid w:val="00551D35"/>
    <w:rsid w:val="005544C5"/>
    <w:rsid w:val="00557019"/>
    <w:rsid w:val="005600B4"/>
    <w:rsid w:val="005674AC"/>
    <w:rsid w:val="005874C9"/>
    <w:rsid w:val="00587C1B"/>
    <w:rsid w:val="00596DB5"/>
    <w:rsid w:val="005A1E51"/>
    <w:rsid w:val="005A7E57"/>
    <w:rsid w:val="005F0111"/>
    <w:rsid w:val="005F6410"/>
    <w:rsid w:val="006060BD"/>
    <w:rsid w:val="006103B9"/>
    <w:rsid w:val="0061599B"/>
    <w:rsid w:val="00616FF4"/>
    <w:rsid w:val="00623ADA"/>
    <w:rsid w:val="0062508E"/>
    <w:rsid w:val="00636076"/>
    <w:rsid w:val="00650999"/>
    <w:rsid w:val="00651392"/>
    <w:rsid w:val="00660B44"/>
    <w:rsid w:val="0066486B"/>
    <w:rsid w:val="00672EC5"/>
    <w:rsid w:val="0067341A"/>
    <w:rsid w:val="006800CF"/>
    <w:rsid w:val="0068139B"/>
    <w:rsid w:val="00681E5F"/>
    <w:rsid w:val="006A377D"/>
    <w:rsid w:val="006A3CE7"/>
    <w:rsid w:val="006A75D2"/>
    <w:rsid w:val="006C5176"/>
    <w:rsid w:val="006C5CE6"/>
    <w:rsid w:val="006D7D9C"/>
    <w:rsid w:val="006E620E"/>
    <w:rsid w:val="00703C4C"/>
    <w:rsid w:val="0070434E"/>
    <w:rsid w:val="00731237"/>
    <w:rsid w:val="00736613"/>
    <w:rsid w:val="00743379"/>
    <w:rsid w:val="0074591D"/>
    <w:rsid w:val="00754F68"/>
    <w:rsid w:val="00761EF9"/>
    <w:rsid w:val="007803B7"/>
    <w:rsid w:val="007818C0"/>
    <w:rsid w:val="007B2F5C"/>
    <w:rsid w:val="007C5A7B"/>
    <w:rsid w:val="007C5F05"/>
    <w:rsid w:val="007D167C"/>
    <w:rsid w:val="007E4516"/>
    <w:rsid w:val="00825E7C"/>
    <w:rsid w:val="0082660B"/>
    <w:rsid w:val="00832043"/>
    <w:rsid w:val="00832F81"/>
    <w:rsid w:val="00833F50"/>
    <w:rsid w:val="00847AD0"/>
    <w:rsid w:val="00873CB1"/>
    <w:rsid w:val="008751AA"/>
    <w:rsid w:val="00880622"/>
    <w:rsid w:val="008B276B"/>
    <w:rsid w:val="008B4BC2"/>
    <w:rsid w:val="008C53D5"/>
    <w:rsid w:val="008C7CA2"/>
    <w:rsid w:val="008D36C3"/>
    <w:rsid w:val="008D7365"/>
    <w:rsid w:val="008E1391"/>
    <w:rsid w:val="008E274B"/>
    <w:rsid w:val="008E4E17"/>
    <w:rsid w:val="008F2EDC"/>
    <w:rsid w:val="008F6337"/>
    <w:rsid w:val="00901293"/>
    <w:rsid w:val="009027D5"/>
    <w:rsid w:val="009135B6"/>
    <w:rsid w:val="009137C1"/>
    <w:rsid w:val="00915F90"/>
    <w:rsid w:val="00921EAD"/>
    <w:rsid w:val="00926EC7"/>
    <w:rsid w:val="009309A7"/>
    <w:rsid w:val="00930E5B"/>
    <w:rsid w:val="00934356"/>
    <w:rsid w:val="009348CD"/>
    <w:rsid w:val="00934FDA"/>
    <w:rsid w:val="00947AAD"/>
    <w:rsid w:val="00954AD1"/>
    <w:rsid w:val="00960A73"/>
    <w:rsid w:val="00964E14"/>
    <w:rsid w:val="00970445"/>
    <w:rsid w:val="00971115"/>
    <w:rsid w:val="00977A01"/>
    <w:rsid w:val="00986712"/>
    <w:rsid w:val="00990377"/>
    <w:rsid w:val="009A0029"/>
    <w:rsid w:val="009A62D1"/>
    <w:rsid w:val="009B41B1"/>
    <w:rsid w:val="009B7024"/>
    <w:rsid w:val="009D20D2"/>
    <w:rsid w:val="009F1D79"/>
    <w:rsid w:val="00A42F91"/>
    <w:rsid w:val="00A558DB"/>
    <w:rsid w:val="00AC12FE"/>
    <w:rsid w:val="00AC18D0"/>
    <w:rsid w:val="00AC257D"/>
    <w:rsid w:val="00AC5F63"/>
    <w:rsid w:val="00AD1A56"/>
    <w:rsid w:val="00AE455A"/>
    <w:rsid w:val="00AF1258"/>
    <w:rsid w:val="00AF342C"/>
    <w:rsid w:val="00AF57A3"/>
    <w:rsid w:val="00B01E52"/>
    <w:rsid w:val="00B163D4"/>
    <w:rsid w:val="00B4076C"/>
    <w:rsid w:val="00B43F57"/>
    <w:rsid w:val="00B52C8F"/>
    <w:rsid w:val="00B550FC"/>
    <w:rsid w:val="00B61E87"/>
    <w:rsid w:val="00B6370C"/>
    <w:rsid w:val="00B65780"/>
    <w:rsid w:val="00B65A61"/>
    <w:rsid w:val="00B71A96"/>
    <w:rsid w:val="00B73558"/>
    <w:rsid w:val="00B73C26"/>
    <w:rsid w:val="00B85871"/>
    <w:rsid w:val="00B93310"/>
    <w:rsid w:val="00BA6F32"/>
    <w:rsid w:val="00BB56A9"/>
    <w:rsid w:val="00BC1F18"/>
    <w:rsid w:val="00BC5B99"/>
    <w:rsid w:val="00BC7299"/>
    <w:rsid w:val="00BD2E58"/>
    <w:rsid w:val="00BE65F0"/>
    <w:rsid w:val="00BF48B4"/>
    <w:rsid w:val="00BF6BAB"/>
    <w:rsid w:val="00C007A5"/>
    <w:rsid w:val="00C11D42"/>
    <w:rsid w:val="00C128DF"/>
    <w:rsid w:val="00C27114"/>
    <w:rsid w:val="00C315F7"/>
    <w:rsid w:val="00C36ACE"/>
    <w:rsid w:val="00C4403A"/>
    <w:rsid w:val="00C82301"/>
    <w:rsid w:val="00C8716A"/>
    <w:rsid w:val="00CB55C4"/>
    <w:rsid w:val="00CD2630"/>
    <w:rsid w:val="00CD6D43"/>
    <w:rsid w:val="00CE6306"/>
    <w:rsid w:val="00D00236"/>
    <w:rsid w:val="00D11C4D"/>
    <w:rsid w:val="00D12CAC"/>
    <w:rsid w:val="00D14C78"/>
    <w:rsid w:val="00D43D8C"/>
    <w:rsid w:val="00D5067A"/>
    <w:rsid w:val="00D50C9C"/>
    <w:rsid w:val="00D55969"/>
    <w:rsid w:val="00D705CF"/>
    <w:rsid w:val="00D72E19"/>
    <w:rsid w:val="00D84B67"/>
    <w:rsid w:val="00DC6C5F"/>
    <w:rsid w:val="00DC79BB"/>
    <w:rsid w:val="00DD06F5"/>
    <w:rsid w:val="00DF3E2E"/>
    <w:rsid w:val="00E127F0"/>
    <w:rsid w:val="00E22E2D"/>
    <w:rsid w:val="00E335D4"/>
    <w:rsid w:val="00E34D58"/>
    <w:rsid w:val="00E519A6"/>
    <w:rsid w:val="00E62340"/>
    <w:rsid w:val="00E66082"/>
    <w:rsid w:val="00E941EF"/>
    <w:rsid w:val="00EA319D"/>
    <w:rsid w:val="00EB1C1B"/>
    <w:rsid w:val="00EB492F"/>
    <w:rsid w:val="00EC729E"/>
    <w:rsid w:val="00ED572B"/>
    <w:rsid w:val="00ED6486"/>
    <w:rsid w:val="00EE0A5E"/>
    <w:rsid w:val="00EE3D7C"/>
    <w:rsid w:val="00EE44CE"/>
    <w:rsid w:val="00F06B51"/>
    <w:rsid w:val="00F20B42"/>
    <w:rsid w:val="00F321E1"/>
    <w:rsid w:val="00F32440"/>
    <w:rsid w:val="00F46118"/>
    <w:rsid w:val="00F46D74"/>
    <w:rsid w:val="00F50E6F"/>
    <w:rsid w:val="00F56435"/>
    <w:rsid w:val="00F61137"/>
    <w:rsid w:val="00F65AF8"/>
    <w:rsid w:val="00F85C3D"/>
    <w:rsid w:val="00F9450C"/>
    <w:rsid w:val="00FA07AA"/>
    <w:rsid w:val="00FA57F3"/>
    <w:rsid w:val="00FB0A17"/>
    <w:rsid w:val="00FB6A8F"/>
    <w:rsid w:val="00FC69B5"/>
    <w:rsid w:val="00FC6A6B"/>
    <w:rsid w:val="00FD69DC"/>
    <w:rsid w:val="00FE20E6"/>
    <w:rsid w:val="00FE784A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0CEE6"/>
  <w15:chartTrackingRefBased/>
  <w15:docId w15:val="{D5E1943E-D6EF-0D4A-8FC4-DEB16479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01293"/>
    <w:pPr>
      <w:pBdr>
        <w:bottom w:val="single" w:sz="6" w:space="1" w:color="auto"/>
      </w:pBdr>
      <w:spacing w:after="0" w:line="240" w:lineRule="auto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01293"/>
    <w:rPr>
      <w:rFonts w:ascii="Arial" w:eastAsia="Times New Roman" w:hAnsi="Arial" w:cs="Arial"/>
      <w:vanish/>
      <w:sz w:val="16"/>
      <w:szCs w:val="16"/>
    </w:rPr>
  </w:style>
  <w:style w:type="character" w:customStyle="1" w:styleId="vanity-namedomain">
    <w:name w:val="vanity-name__domain"/>
    <w:basedOn w:val="DefaultParagraphFont"/>
    <w:rsid w:val="00901293"/>
  </w:style>
  <w:style w:type="character" w:customStyle="1" w:styleId="vanity-namedisplay-name">
    <w:name w:val="vanity-name__display-name"/>
    <w:basedOn w:val="DefaultParagraphFont"/>
    <w:rsid w:val="00901293"/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901293"/>
    <w:pPr>
      <w:pBdr>
        <w:top w:val="single" w:sz="6" w:space="1" w:color="auto"/>
      </w:pBdr>
      <w:spacing w:after="0" w:line="240" w:lineRule="auto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901293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012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2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1293"/>
    <w:pPr>
      <w:spacing w:before="200" w:after="200" w:line="276" w:lineRule="auto"/>
      <w:ind w:left="720"/>
      <w:contextualSpacing/>
      <w:jc w:val="left"/>
    </w:pPr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54677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A3D6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52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52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6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ursejulie/Library/Containers/com.microsoft.Word/Data/Library/Application%20Support/Microsoft/Office/16.0/DTS/Search/%7b8B2EA43C-07DD-2245-8F11-8CCC23C607F7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153CB245BACEE4A93A7D64A30A54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D9189-A328-784B-A505-5E7FB8FCE2F1}"/>
      </w:docPartPr>
      <w:docPartBody>
        <w:p w:rsidR="00E52AC2" w:rsidRDefault="00197411">
          <w:pPr>
            <w:pStyle w:val="2153CB245BACEE4A93A7D64A30A541FC"/>
          </w:pPr>
          <w:r w:rsidRPr="005152F2">
            <w:t>Your Name</w:t>
          </w:r>
        </w:p>
      </w:docPartBody>
    </w:docPart>
    <w:docPart>
      <w:docPartPr>
        <w:name w:val="5E8B8B850CC51E4CB206EC57C3829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DF329-1D3F-D34D-A258-5A471B0A42CE}"/>
      </w:docPartPr>
      <w:docPartBody>
        <w:p w:rsidR="00E52AC2" w:rsidRDefault="00197411">
          <w:pPr>
            <w:pStyle w:val="5E8B8B850CC51E4CB206EC57C3829752"/>
          </w:pPr>
          <w:r w:rsidRPr="005152F2">
            <w:t>Experience</w:t>
          </w:r>
        </w:p>
      </w:docPartBody>
    </w:docPart>
    <w:docPart>
      <w:docPartPr>
        <w:name w:val="57C9A48D45DF8E42A6EAD2368C001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D6136-AF35-7B4E-8DA4-23A10595176C}"/>
      </w:docPartPr>
      <w:docPartBody>
        <w:p w:rsidR="00E52AC2" w:rsidRDefault="00197411">
          <w:pPr>
            <w:pStyle w:val="57C9A48D45DF8E42A6EAD2368C001C78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iragino Sans W2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6E"/>
    <w:rsid w:val="00197411"/>
    <w:rsid w:val="0067030F"/>
    <w:rsid w:val="00847A6E"/>
    <w:rsid w:val="00982175"/>
    <w:rsid w:val="009B3ED5"/>
    <w:rsid w:val="009E506C"/>
    <w:rsid w:val="00A310E1"/>
    <w:rsid w:val="00E5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53CB245BACEE4A93A7D64A30A541FC">
    <w:name w:val="2153CB245BACEE4A93A7D64A30A541FC"/>
  </w:style>
  <w:style w:type="paragraph" w:customStyle="1" w:styleId="FF48B95990AF6348923BDB5BB9C1A740">
    <w:name w:val="FF48B95990AF6348923BDB5BB9C1A740"/>
  </w:style>
  <w:style w:type="paragraph" w:customStyle="1" w:styleId="E6741FDC5BC5C54F8CCDE51A70F4CE60">
    <w:name w:val="E6741FDC5BC5C54F8CCDE51A70F4CE60"/>
  </w:style>
  <w:style w:type="paragraph" w:customStyle="1" w:styleId="BB93BF1FDD264D44AB5D24AB21B25495">
    <w:name w:val="BB93BF1FDD264D44AB5D24AB21B25495"/>
  </w:style>
  <w:style w:type="paragraph" w:customStyle="1" w:styleId="8E213384A986194483EBECB577E4927C">
    <w:name w:val="8E213384A986194483EBECB577E4927C"/>
  </w:style>
  <w:style w:type="paragraph" w:customStyle="1" w:styleId="8B8E91DE8DC3CC4A83DA3AB2FBC2815F">
    <w:name w:val="8B8E91DE8DC3CC4A83DA3AB2FBC2815F"/>
  </w:style>
  <w:style w:type="paragraph" w:customStyle="1" w:styleId="4DD2292BB88DA64F92D3514E62B0800E">
    <w:name w:val="4DD2292BB88DA64F92D3514E62B0800E"/>
  </w:style>
  <w:style w:type="paragraph" w:customStyle="1" w:styleId="47C208053944B94CA754F50AAB97201D">
    <w:name w:val="47C208053944B94CA754F50AAB97201D"/>
  </w:style>
  <w:style w:type="paragraph" w:customStyle="1" w:styleId="0BC19BC344ECEB4293F769F3387D7FFE">
    <w:name w:val="0BC19BC344ECEB4293F769F3387D7FFE"/>
  </w:style>
  <w:style w:type="paragraph" w:customStyle="1" w:styleId="5E8B8B850CC51E4CB206EC57C3829752">
    <w:name w:val="5E8B8B850CC51E4CB206EC57C3829752"/>
  </w:style>
  <w:style w:type="paragraph" w:customStyle="1" w:styleId="8036CA3BAF7A9048841CF0147D18058A">
    <w:name w:val="8036CA3BAF7A9048841CF0147D18058A"/>
  </w:style>
  <w:style w:type="paragraph" w:customStyle="1" w:styleId="597018BC0015F44D8762B0FCE439B24D">
    <w:name w:val="597018BC0015F44D8762B0FCE439B24D"/>
  </w:style>
  <w:style w:type="paragraph" w:customStyle="1" w:styleId="1C66FDB813CFD34EAF6E5D85D6C76B72">
    <w:name w:val="1C66FDB813CFD34EAF6E5D85D6C76B72"/>
  </w:style>
  <w:style w:type="paragraph" w:customStyle="1" w:styleId="200BF677F564B148867015002A893E02">
    <w:name w:val="200BF677F564B148867015002A893E02"/>
  </w:style>
  <w:style w:type="paragraph" w:customStyle="1" w:styleId="B06F2962DDBA89469927D59B2509BC9C">
    <w:name w:val="B06F2962DDBA89469927D59B2509BC9C"/>
  </w:style>
  <w:style w:type="paragraph" w:customStyle="1" w:styleId="ECCF386C5E1AB24DAAC50B841CDA5A22">
    <w:name w:val="ECCF386C5E1AB24DAAC50B841CDA5A22"/>
  </w:style>
  <w:style w:type="paragraph" w:customStyle="1" w:styleId="57C9A48D45DF8E42A6EAD2368C001C78">
    <w:name w:val="57C9A48D45DF8E42A6EAD2368C001C78"/>
  </w:style>
  <w:style w:type="paragraph" w:customStyle="1" w:styleId="C39B62B8286A3344B8075C25C8B2AB2C">
    <w:name w:val="C39B62B8286A3344B8075C25C8B2AB2C"/>
  </w:style>
  <w:style w:type="paragraph" w:customStyle="1" w:styleId="888BB2745C5206489A965E99D2BDFDCF">
    <w:name w:val="888BB2745C5206489A965E99D2BDFDCF"/>
  </w:style>
  <w:style w:type="paragraph" w:customStyle="1" w:styleId="9C9DAD8666C27C4AAD64FC6C4FEADDC5">
    <w:name w:val="9C9DAD8666C27C4AAD64FC6C4FEADDC5"/>
  </w:style>
  <w:style w:type="paragraph" w:customStyle="1" w:styleId="77FBB2AF0C975D45A53DA7F6F6584917">
    <w:name w:val="77FBB2AF0C975D45A53DA7F6F6584917"/>
  </w:style>
  <w:style w:type="paragraph" w:customStyle="1" w:styleId="3E2B7B37452844419EE03D60D2F7605F">
    <w:name w:val="3E2B7B37452844419EE03D60D2F7605F"/>
  </w:style>
  <w:style w:type="paragraph" w:customStyle="1" w:styleId="5625E0DF70E063458FB35B19E333DC4F">
    <w:name w:val="5625E0DF70E063458FB35B19E333DC4F"/>
    <w:rsid w:val="00847A6E"/>
  </w:style>
  <w:style w:type="paragraph" w:customStyle="1" w:styleId="E6D5B1C7FE26CC489B33D2292AD3B7E9">
    <w:name w:val="E6D5B1C7FE26CC489B33D2292AD3B7E9"/>
    <w:rsid w:val="00847A6E"/>
  </w:style>
  <w:style w:type="paragraph" w:customStyle="1" w:styleId="2374EE65BA5BB141B28D6495114CCA9B">
    <w:name w:val="2374EE65BA5BB141B28D6495114CCA9B"/>
    <w:rsid w:val="00847A6E"/>
  </w:style>
  <w:style w:type="paragraph" w:customStyle="1" w:styleId="4ADDB43CA15FB940A369BBC8EDCEB267">
    <w:name w:val="4ADDB43CA15FB940A369BBC8EDCEB267"/>
    <w:rsid w:val="00847A6E"/>
  </w:style>
  <w:style w:type="paragraph" w:customStyle="1" w:styleId="6A6862C18D1C224AAA72D6E1C1BE61FE">
    <w:name w:val="6A6862C18D1C224AAA72D6E1C1BE61FE"/>
    <w:rsid w:val="00847A6E"/>
  </w:style>
  <w:style w:type="paragraph" w:customStyle="1" w:styleId="FDB2EAA16F8C1A4F838A186AB8961822">
    <w:name w:val="FDB2EAA16F8C1A4F838A186AB8961822"/>
    <w:rsid w:val="00847A6E"/>
  </w:style>
  <w:style w:type="paragraph" w:customStyle="1" w:styleId="059DE3A5A3BC2240815663294528AAAF">
    <w:name w:val="059DE3A5A3BC2240815663294528AAAF"/>
    <w:rsid w:val="00847A6E"/>
  </w:style>
  <w:style w:type="paragraph" w:customStyle="1" w:styleId="D0EDAE03CCED08479933B04EF4D4F340">
    <w:name w:val="D0EDAE03CCED08479933B04EF4D4F340"/>
    <w:rsid w:val="00847A6E"/>
  </w:style>
  <w:style w:type="paragraph" w:customStyle="1" w:styleId="0B4156B4A02C6B459CD9BEB5FFBBB6A9">
    <w:name w:val="0B4156B4A02C6B459CD9BEB5FFBBB6A9"/>
    <w:rsid w:val="00847A6E"/>
  </w:style>
  <w:style w:type="paragraph" w:customStyle="1" w:styleId="25599D437D6FD0419E2C2A6C0F2D9CA2">
    <w:name w:val="25599D437D6FD0419E2C2A6C0F2D9CA2"/>
    <w:rsid w:val="00847A6E"/>
  </w:style>
  <w:style w:type="paragraph" w:customStyle="1" w:styleId="0C448E44EA1FF94ABCDE1B93BFCEFABF">
    <w:name w:val="0C448E44EA1FF94ABCDE1B93BFCEFABF"/>
    <w:rsid w:val="00847A6E"/>
  </w:style>
  <w:style w:type="paragraph" w:customStyle="1" w:styleId="69E4AE091F797B42A0671F9FBB96AE44">
    <w:name w:val="69E4AE091F797B42A0671F9FBB96AE44"/>
    <w:rsid w:val="00847A6E"/>
  </w:style>
  <w:style w:type="paragraph" w:customStyle="1" w:styleId="199E32ADDF5FFD4AB325A6CB4CA44CDE">
    <w:name w:val="199E32ADDF5FFD4AB325A6CB4CA44CDE"/>
    <w:rsid w:val="00847A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3EB93273-7D42-104D-9A46-C0D1014AC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{8B2EA43C-07DD-2245-8F11-8CCC23C607F7}tf16392740.dotx</Template>
  <TotalTime>0</TotalTime>
  <Pages>2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HARRIGAN</dc:creator>
  <cp:keywords/>
  <dc:description/>
  <cp:lastModifiedBy>Leah</cp:lastModifiedBy>
  <cp:revision>2</cp:revision>
  <cp:lastPrinted>2021-03-07T18:02:00Z</cp:lastPrinted>
  <dcterms:created xsi:type="dcterms:W3CDTF">2021-05-01T17:12:00Z</dcterms:created>
  <dcterms:modified xsi:type="dcterms:W3CDTF">2021-05-01T17:12:00Z</dcterms:modified>
</cp:coreProperties>
</file>